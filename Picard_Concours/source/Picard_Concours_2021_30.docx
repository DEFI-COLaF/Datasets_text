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86" w:rsidP="009F6278" w:rsidRDefault="0000612B" w14:paraId="49758917" w14:textId="77777777">
      <w:pPr>
        <w:pStyle w:val="sanscorrectionsortho"/>
        <w:rPr>
          <w:b/>
          <w:sz w:val="24"/>
          <w:szCs w:val="24"/>
          <w:u w:val="single"/>
        </w:rPr>
      </w:pPr>
      <w:bookmarkStart w:name="_GoBack" w:id="0"/>
      <w:bookmarkEnd w:id="0"/>
      <w:r w:rsidRPr="00A5711F">
        <w:rPr>
          <w:b/>
          <w:sz w:val="24"/>
          <w:szCs w:val="24"/>
          <w:u w:val="single"/>
        </w:rPr>
        <w:t>BERCK</w:t>
      </w:r>
      <w:r w:rsidRPr="00A5711F" w:rsidR="005F3BED">
        <w:rPr>
          <w:b/>
          <w:sz w:val="24"/>
          <w:szCs w:val="24"/>
          <w:u w:val="single"/>
        </w:rPr>
        <w:t xml:space="preserve"> 2020</w:t>
      </w:r>
      <w:r w:rsidRPr="00A5711F" w:rsidR="00DA4287">
        <w:rPr>
          <w:b/>
          <w:sz w:val="24"/>
          <w:szCs w:val="24"/>
          <w:u w:val="single"/>
        </w:rPr>
        <w:t xml:space="preserve"> </w:t>
      </w:r>
      <w:r w:rsidRPr="00A5711F" w:rsidR="00CF61D9">
        <w:rPr>
          <w:b/>
          <w:sz w:val="24"/>
          <w:szCs w:val="24"/>
          <w:u w:val="single"/>
        </w:rPr>
        <w:t xml:space="preserve">SOUVENIRS </w:t>
      </w:r>
      <w:r w:rsidRPr="00A5711F" w:rsidR="00DA4287">
        <w:rPr>
          <w:b/>
          <w:sz w:val="24"/>
          <w:szCs w:val="24"/>
          <w:u w:val="single"/>
        </w:rPr>
        <w:t xml:space="preserve"> </w:t>
      </w:r>
      <w:r w:rsidR="00D76C9C">
        <w:rPr>
          <w:b/>
          <w:sz w:val="24"/>
          <w:szCs w:val="24"/>
          <w:u w:val="single"/>
        </w:rPr>
        <w:t>- conversation su’ ch’ trottoir in face dé l’ boulangerie</w:t>
      </w:r>
      <w:r w:rsidR="00C93353">
        <w:rPr>
          <w:b/>
          <w:sz w:val="24"/>
          <w:szCs w:val="24"/>
          <w:u w:val="single"/>
        </w:rPr>
        <w:t xml:space="preserve"> (Essai)</w:t>
      </w:r>
    </w:p>
    <w:p w:rsidR="0076502F" w:rsidP="009F6278" w:rsidRDefault="0076502F" w14:paraId="3D190129" w14:textId="77777777">
      <w:pPr>
        <w:pStyle w:val="sanscorrectionsortho"/>
        <w:rPr>
          <w:b/>
          <w:sz w:val="24"/>
          <w:szCs w:val="24"/>
          <w:u w:val="single"/>
        </w:rPr>
      </w:pPr>
    </w:p>
    <w:p w:rsidRPr="00C93353" w:rsidR="00C93353" w:rsidP="009F6278" w:rsidRDefault="0076502F" w14:paraId="034E5884" w14:textId="77777777">
      <w:pPr>
        <w:pStyle w:val="sanscorrectionsortho"/>
        <w:rPr>
          <w:i/>
          <w:sz w:val="24"/>
          <w:szCs w:val="24"/>
        </w:rPr>
      </w:pPr>
      <w:r>
        <w:rPr>
          <w:i/>
          <w:sz w:val="24"/>
          <w:szCs w:val="24"/>
        </w:rPr>
        <w:t>Germaine</w:t>
      </w:r>
      <w:r w:rsidRPr="00C93353" w:rsidR="00C93353">
        <w:rPr>
          <w:i/>
          <w:sz w:val="24"/>
          <w:szCs w:val="24"/>
        </w:rPr>
        <w:t xml:space="preserve">, </w:t>
      </w:r>
      <w:r w:rsidR="007C61CA">
        <w:rPr>
          <w:i/>
          <w:sz w:val="24"/>
          <w:szCs w:val="24"/>
        </w:rPr>
        <w:t xml:space="preserve">eune vielle femme ; </w:t>
      </w:r>
      <w:r w:rsidR="00F8393C">
        <w:rPr>
          <w:i/>
          <w:sz w:val="24"/>
          <w:szCs w:val="24"/>
        </w:rPr>
        <w:t xml:space="preserve"> </w:t>
      </w:r>
      <w:r w:rsidRPr="00C93353" w:rsidR="00C93353">
        <w:rPr>
          <w:i/>
          <w:sz w:val="24"/>
          <w:szCs w:val="24"/>
        </w:rPr>
        <w:t>alle est appoyée sur sin bâton, avec ses gambes inflées</w:t>
      </w:r>
      <w:r>
        <w:rPr>
          <w:i/>
          <w:sz w:val="24"/>
          <w:szCs w:val="24"/>
        </w:rPr>
        <w:t xml:space="preserve"> tout int</w:t>
      </w:r>
      <w:r w:rsidR="007C61CA">
        <w:rPr>
          <w:i/>
          <w:sz w:val="24"/>
          <w:szCs w:val="24"/>
        </w:rPr>
        <w:t>o</w:t>
      </w:r>
      <w:r>
        <w:rPr>
          <w:i/>
          <w:sz w:val="24"/>
          <w:szCs w:val="24"/>
        </w:rPr>
        <w:t xml:space="preserve">urées </w:t>
      </w:r>
      <w:r w:rsidRPr="00C93353" w:rsidR="00C9335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d’ bandaches</w:t>
      </w:r>
      <w:r w:rsidRPr="00C93353" w:rsidR="00C93353">
        <w:rPr>
          <w:i/>
          <w:sz w:val="24"/>
          <w:szCs w:val="24"/>
        </w:rPr>
        <w:t xml:space="preserve">, sin sac à commission </w:t>
      </w:r>
      <w:r w:rsidR="00F8393C">
        <w:rPr>
          <w:i/>
          <w:sz w:val="24"/>
          <w:szCs w:val="24"/>
        </w:rPr>
        <w:t>dins s’ main</w:t>
      </w:r>
      <w:r w:rsidRPr="00C93353" w:rsidR="00C93353">
        <w:rPr>
          <w:i/>
          <w:sz w:val="24"/>
          <w:szCs w:val="24"/>
        </w:rPr>
        <w:t>, et sin viux foulard su s’ tiête</w:t>
      </w:r>
      <w:r w:rsidR="00F8393C">
        <w:rPr>
          <w:i/>
          <w:sz w:val="24"/>
          <w:szCs w:val="24"/>
        </w:rPr>
        <w:t> ; alle sort dé l’ boulangerie et alle qué nez à nez sur Jacqueline, gramint pus jeaunne qu’elle, qui arvient d’ vacances à Berck</w:t>
      </w:r>
    </w:p>
    <w:p w:rsidRPr="00A5711F" w:rsidR="00C93353" w:rsidP="009F6278" w:rsidRDefault="00C93353" w14:paraId="6FA67287" w14:textId="77777777">
      <w:pPr>
        <w:pStyle w:val="sanscorrectionsortho"/>
        <w:rPr>
          <w:b/>
          <w:sz w:val="24"/>
          <w:szCs w:val="24"/>
          <w:u w:val="single"/>
        </w:rPr>
      </w:pPr>
    </w:p>
    <w:p w:rsidRPr="00A5711F" w:rsidR="0000612B" w:rsidP="00C00EBF" w:rsidRDefault="0000612B" w14:paraId="5F84962F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 xml:space="preserve">Alors </w:t>
      </w:r>
      <w:r w:rsidRPr="00A5711F" w:rsidR="002D3BFF">
        <w:rPr>
          <w:sz w:val="24"/>
          <w:szCs w:val="24"/>
        </w:rPr>
        <w:t>chés</w:t>
      </w:r>
      <w:r w:rsidRPr="00A5711F" w:rsidR="002A0DDB">
        <w:rPr>
          <w:sz w:val="24"/>
          <w:szCs w:val="24"/>
        </w:rPr>
        <w:t xml:space="preserve"> vacances </w:t>
      </w:r>
      <w:r w:rsidRPr="00A5711F">
        <w:rPr>
          <w:sz w:val="24"/>
          <w:szCs w:val="24"/>
        </w:rPr>
        <w:t>à Berck</w:t>
      </w:r>
      <w:r w:rsidRPr="00A5711F" w:rsidR="002D3BFF">
        <w:rPr>
          <w:sz w:val="24"/>
          <w:szCs w:val="24"/>
        </w:rPr>
        <w:t>, cha s’</w:t>
      </w:r>
      <w:r w:rsidRPr="00A5711F" w:rsidR="00D30022">
        <w:rPr>
          <w:sz w:val="24"/>
          <w:szCs w:val="24"/>
        </w:rPr>
        <w:t>a</w:t>
      </w:r>
      <w:r w:rsidRPr="00A5711F" w:rsidR="002D3BFF">
        <w:rPr>
          <w:sz w:val="24"/>
          <w:szCs w:val="24"/>
        </w:rPr>
        <w:t xml:space="preserve"> bien passé</w:t>
      </w:r>
      <w:r w:rsidRPr="00A5711F">
        <w:rPr>
          <w:sz w:val="24"/>
          <w:szCs w:val="24"/>
        </w:rPr>
        <w:t xml:space="preserve"> ch’ t’ année ?</w:t>
      </w:r>
    </w:p>
    <w:p w:rsidRPr="00A5711F" w:rsidR="005C35CA" w:rsidP="005C35CA" w:rsidRDefault="005C35CA" w14:paraId="7C8284A1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="0000612B" w:rsidP="00C00EBF" w:rsidRDefault="0000612B" w14:paraId="3627027C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 xml:space="preserve">Vous avez eu </w:t>
      </w:r>
      <w:r w:rsidRPr="00A5711F" w:rsidR="00126B8F">
        <w:rPr>
          <w:sz w:val="24"/>
          <w:szCs w:val="24"/>
        </w:rPr>
        <w:t>biau temps</w:t>
      </w:r>
      <w:r w:rsidRPr="00A5711F">
        <w:rPr>
          <w:sz w:val="24"/>
          <w:szCs w:val="24"/>
        </w:rPr>
        <w:t xml:space="preserve"> ? </w:t>
      </w:r>
    </w:p>
    <w:p w:rsidRPr="00A5711F" w:rsidR="00D76C9C" w:rsidP="00C00EBF" w:rsidRDefault="00D76C9C" w14:paraId="11971B67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00612B" w:rsidP="00C00EBF" w:rsidRDefault="0000612B" w14:paraId="6D02F56A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Y’a qué dé l’ pleuve</w:t>
      </w:r>
      <w:r w:rsidRPr="00A5711F" w:rsidR="00A54372">
        <w:rPr>
          <w:sz w:val="24"/>
          <w:szCs w:val="24"/>
        </w:rPr>
        <w:t> !</w:t>
      </w:r>
      <w:r w:rsidRPr="00A5711F" w:rsidR="004A0A82">
        <w:rPr>
          <w:sz w:val="24"/>
          <w:szCs w:val="24"/>
        </w:rPr>
        <w:t>... Ah bon !</w:t>
      </w:r>
      <w:r w:rsidRPr="00A5711F">
        <w:rPr>
          <w:sz w:val="24"/>
          <w:szCs w:val="24"/>
        </w:rPr>
        <w:t xml:space="preserve"> Bin  ichi in n’a pas eu eune goutt</w:t>
      </w:r>
      <w:r w:rsidRPr="00A5711F" w:rsidR="009F6278">
        <w:rPr>
          <w:sz w:val="24"/>
          <w:szCs w:val="24"/>
        </w:rPr>
        <w:t>e</w:t>
      </w:r>
      <w:r w:rsidRPr="00A5711F">
        <w:rPr>
          <w:sz w:val="24"/>
          <w:szCs w:val="24"/>
        </w:rPr>
        <w:t> !</w:t>
      </w:r>
      <w:r w:rsidRPr="00A5711F" w:rsidR="0017376D">
        <w:rPr>
          <w:sz w:val="24"/>
          <w:szCs w:val="24"/>
        </w:rPr>
        <w:t xml:space="preserve"> Min persil i est </w:t>
      </w:r>
      <w:r w:rsidRPr="00A5711F" w:rsidR="00EC0CD6">
        <w:rPr>
          <w:sz w:val="24"/>
          <w:szCs w:val="24"/>
        </w:rPr>
        <w:t>tout réchué</w:t>
      </w:r>
      <w:r w:rsidRPr="00A5711F" w:rsidR="0017376D">
        <w:rPr>
          <w:sz w:val="24"/>
          <w:szCs w:val="24"/>
        </w:rPr>
        <w:t xml:space="preserve"> du solelle et</w:t>
      </w:r>
      <w:r w:rsidRPr="00A5711F" w:rsidR="004A513C">
        <w:rPr>
          <w:sz w:val="24"/>
          <w:szCs w:val="24"/>
        </w:rPr>
        <w:t xml:space="preserve"> </w:t>
      </w:r>
      <w:r w:rsidRPr="00A5711F" w:rsidR="0017376D">
        <w:rPr>
          <w:sz w:val="24"/>
          <w:szCs w:val="24"/>
        </w:rPr>
        <w:t xml:space="preserve">mes géraniums, </w:t>
      </w:r>
      <w:r w:rsidRPr="00A5711F" w:rsidR="002D3BFF">
        <w:rPr>
          <w:sz w:val="24"/>
          <w:szCs w:val="24"/>
        </w:rPr>
        <w:t>j’ai dû</w:t>
      </w:r>
      <w:r w:rsidRPr="00A5711F" w:rsidR="0017376D">
        <w:rPr>
          <w:sz w:val="24"/>
          <w:szCs w:val="24"/>
        </w:rPr>
        <w:t xml:space="preserve"> les arroser deux fos par jour …</w:t>
      </w:r>
    </w:p>
    <w:p w:rsidRPr="00A5711F" w:rsidR="00D76C9C" w:rsidP="00D76C9C" w:rsidRDefault="00D76C9C" w14:paraId="258DC9C9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00612B" w:rsidP="00C00EBF" w:rsidRDefault="00EC0CD6" w14:paraId="4B82FB9C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Y’ avot</w:t>
      </w:r>
      <w:r w:rsidRPr="00A5711F" w:rsidR="0000612B">
        <w:rPr>
          <w:sz w:val="24"/>
          <w:szCs w:val="24"/>
        </w:rPr>
        <w:t xml:space="preserve"> du vint ?</w:t>
      </w:r>
      <w:r w:rsidRPr="00A5711F" w:rsidR="00906121">
        <w:rPr>
          <w:sz w:val="24"/>
          <w:szCs w:val="24"/>
        </w:rPr>
        <w:t xml:space="preserve">... </w:t>
      </w:r>
      <w:r w:rsidRPr="00A5711F" w:rsidR="0000612B">
        <w:rPr>
          <w:sz w:val="24"/>
          <w:szCs w:val="24"/>
        </w:rPr>
        <w:t xml:space="preserve"> Ah mais cha, ché souvint à berck qu’y a du vint ! Du vint frod qui vient d’ la mer et qu’in a du sabe plein ses ziux !</w:t>
      </w:r>
      <w:r w:rsidRPr="00A5711F" w:rsidR="00DC3968">
        <w:rPr>
          <w:sz w:val="24"/>
          <w:szCs w:val="24"/>
        </w:rPr>
        <w:t xml:space="preserve"> Dins l’ temps </w:t>
      </w:r>
      <w:r w:rsidRPr="00A5711F" w:rsidR="00C378F2">
        <w:rPr>
          <w:sz w:val="24"/>
          <w:szCs w:val="24"/>
        </w:rPr>
        <w:t xml:space="preserve">quand cha soufflot comme cha, </w:t>
      </w:r>
      <w:r w:rsidRPr="00A5711F" w:rsidR="002A0DDB">
        <w:rPr>
          <w:sz w:val="24"/>
          <w:szCs w:val="24"/>
        </w:rPr>
        <w:t>in allot à l’ baie d’ l’ Authie</w:t>
      </w:r>
      <w:r w:rsidRPr="00A5711F" w:rsidR="00DC3968">
        <w:rPr>
          <w:sz w:val="24"/>
          <w:szCs w:val="24"/>
        </w:rPr>
        <w:t xml:space="preserve">, ou bien </w:t>
      </w:r>
      <w:r w:rsidRPr="00A5711F" w:rsidR="002A0DDB">
        <w:rPr>
          <w:sz w:val="24"/>
          <w:szCs w:val="24"/>
        </w:rPr>
        <w:t xml:space="preserve">in s’abritot derrière chés cabines </w:t>
      </w:r>
      <w:r w:rsidRPr="00A5711F" w:rsidR="00DC3968">
        <w:rPr>
          <w:sz w:val="24"/>
          <w:szCs w:val="24"/>
        </w:rPr>
        <w:t xml:space="preserve">…. </w:t>
      </w:r>
    </w:p>
    <w:p w:rsidRPr="00A5711F" w:rsidR="00D76C9C" w:rsidP="00D76C9C" w:rsidRDefault="00D76C9C" w14:paraId="7AFB7678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DC3968" w:rsidP="00C00EBF" w:rsidRDefault="00EC0CD6" w14:paraId="1BFCE1E4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In peut pus ? … D</w:t>
      </w:r>
      <w:r w:rsidRPr="00A5711F" w:rsidR="00DC3968">
        <w:rPr>
          <w:sz w:val="24"/>
          <w:szCs w:val="24"/>
        </w:rPr>
        <w:t>es cabines i n’a presque pus ? Pis alles sont toutes éd’ berzinque </w:t>
      </w:r>
      <w:r w:rsidRPr="00A5711F" w:rsidR="002D3BFF">
        <w:rPr>
          <w:sz w:val="24"/>
          <w:szCs w:val="24"/>
        </w:rPr>
        <w:t>avec</w:t>
      </w:r>
      <w:r w:rsidRPr="00A5711F" w:rsidR="004358DD">
        <w:rPr>
          <w:sz w:val="24"/>
          <w:szCs w:val="24"/>
        </w:rPr>
        <w:t xml:space="preserve"> des trous in d’sous ? Ave</w:t>
      </w:r>
      <w:r w:rsidRPr="00A5711F" w:rsidR="006E1C4C">
        <w:rPr>
          <w:sz w:val="24"/>
          <w:szCs w:val="24"/>
        </w:rPr>
        <w:t>c</w:t>
      </w:r>
      <w:r w:rsidRPr="00A5711F" w:rsidR="004358DD">
        <w:rPr>
          <w:sz w:val="24"/>
          <w:szCs w:val="24"/>
        </w:rPr>
        <w:t xml:space="preserve"> des canettes et des boites macdo qu’ chés jeaunes i z</w:t>
      </w:r>
      <w:r w:rsidRPr="00A5711F" w:rsidR="004E3059">
        <w:rPr>
          <w:sz w:val="24"/>
          <w:szCs w:val="24"/>
        </w:rPr>
        <w:t>’</w:t>
      </w:r>
      <w:r w:rsidRPr="00A5711F" w:rsidR="004358DD">
        <w:rPr>
          <w:sz w:val="24"/>
          <w:szCs w:val="24"/>
        </w:rPr>
        <w:t>ont pus l’ courache d’ aller mette à l</w:t>
      </w:r>
      <w:r w:rsidRPr="00A5711F" w:rsidR="004E3059">
        <w:rPr>
          <w:sz w:val="24"/>
          <w:szCs w:val="24"/>
        </w:rPr>
        <w:t>’ poub</w:t>
      </w:r>
      <w:r w:rsidRPr="00A5711F" w:rsidR="004358DD">
        <w:rPr>
          <w:sz w:val="24"/>
          <w:szCs w:val="24"/>
        </w:rPr>
        <w:t xml:space="preserve">elle ? </w:t>
      </w:r>
      <w:r w:rsidRPr="00A5711F" w:rsidR="00C378F2">
        <w:rPr>
          <w:sz w:val="24"/>
          <w:szCs w:val="24"/>
        </w:rPr>
        <w:t xml:space="preserve">Que époque !... </w:t>
      </w:r>
      <w:r w:rsidRPr="00A5711F" w:rsidR="009A298C">
        <w:rPr>
          <w:sz w:val="24"/>
          <w:szCs w:val="24"/>
        </w:rPr>
        <w:t>Cha dégoûte… In véyot pas tout cha avant</w:t>
      </w:r>
      <w:r w:rsidRPr="00A5711F" w:rsidR="004358DD">
        <w:rPr>
          <w:sz w:val="24"/>
          <w:szCs w:val="24"/>
        </w:rPr>
        <w:t xml:space="preserve"> </w:t>
      </w:r>
    </w:p>
    <w:p w:rsidRPr="00A5711F" w:rsidR="00D76C9C" w:rsidP="00D76C9C" w:rsidRDefault="00D76C9C" w14:paraId="4F72AAE3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916A1D" w:rsidP="00C00EBF" w:rsidRDefault="00916A1D" w14:paraId="7D12B61B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Enfin vous n’avez bien profité quand minme </w:t>
      </w:r>
      <w:r w:rsidRPr="00A5711F" w:rsidR="00906121">
        <w:rPr>
          <w:sz w:val="24"/>
          <w:szCs w:val="24"/>
        </w:rPr>
        <w:t>… Nan ?</w:t>
      </w:r>
      <w:r w:rsidRPr="00A5711F">
        <w:rPr>
          <w:sz w:val="24"/>
          <w:szCs w:val="24"/>
        </w:rPr>
        <w:t xml:space="preserve"> Pas d’ trop </w:t>
      </w:r>
      <w:r w:rsidRPr="00A5711F" w:rsidR="004A513C">
        <w:rPr>
          <w:sz w:val="24"/>
          <w:szCs w:val="24"/>
        </w:rPr>
        <w:t>…</w:t>
      </w:r>
      <w:r w:rsidRPr="00A5711F" w:rsidR="00906121">
        <w:rPr>
          <w:sz w:val="24"/>
          <w:szCs w:val="24"/>
        </w:rPr>
        <w:t xml:space="preserve"> Ah bon …</w:t>
      </w:r>
      <w:r w:rsidRPr="00A5711F">
        <w:rPr>
          <w:sz w:val="24"/>
          <w:szCs w:val="24"/>
        </w:rPr>
        <w:t xml:space="preserve"> </w:t>
      </w:r>
      <w:r w:rsidRPr="00A5711F" w:rsidR="004E3059">
        <w:rPr>
          <w:sz w:val="24"/>
          <w:szCs w:val="24"/>
        </w:rPr>
        <w:t xml:space="preserve">Ch’ </w:t>
      </w:r>
      <w:r w:rsidRPr="00A5711F" w:rsidR="00DE7B41">
        <w:rPr>
          <w:sz w:val="24"/>
          <w:szCs w:val="24"/>
        </w:rPr>
        <w:t>tiot</w:t>
      </w:r>
      <w:r w:rsidRPr="00A5711F" w:rsidR="004E3059">
        <w:rPr>
          <w:sz w:val="24"/>
          <w:szCs w:val="24"/>
        </w:rPr>
        <w:t xml:space="preserve"> i’ a été malade ? Ave</w:t>
      </w:r>
      <w:r w:rsidRPr="00A5711F" w:rsidR="00495F17">
        <w:rPr>
          <w:sz w:val="24"/>
          <w:szCs w:val="24"/>
        </w:rPr>
        <w:t>c</w:t>
      </w:r>
      <w:r w:rsidRPr="00A5711F" w:rsidR="004E3059">
        <w:rPr>
          <w:sz w:val="24"/>
          <w:szCs w:val="24"/>
        </w:rPr>
        <w:t xml:space="preserve"> dé l’ </w:t>
      </w:r>
      <w:r w:rsidRPr="00A5711F" w:rsidR="00C378F2">
        <w:rPr>
          <w:sz w:val="24"/>
          <w:szCs w:val="24"/>
        </w:rPr>
        <w:t>température</w:t>
      </w:r>
      <w:r w:rsidRPr="00A5711F" w:rsidR="004E3059">
        <w:rPr>
          <w:sz w:val="24"/>
          <w:szCs w:val="24"/>
        </w:rPr>
        <w:t> ?</w:t>
      </w:r>
      <w:r w:rsidRPr="00A5711F" w:rsidR="00495F17">
        <w:rPr>
          <w:sz w:val="24"/>
          <w:szCs w:val="24"/>
        </w:rPr>
        <w:t xml:space="preserve"> Vous avez dû appeler ch’ docteur </w:t>
      </w:r>
      <w:r w:rsidRPr="00A5711F" w:rsidR="00E82D23">
        <w:rPr>
          <w:sz w:val="24"/>
          <w:szCs w:val="24"/>
        </w:rPr>
        <w:t>…</w:t>
      </w:r>
      <w:r w:rsidRPr="00A5711F" w:rsidR="00536C3A">
        <w:rPr>
          <w:sz w:val="24"/>
          <w:szCs w:val="24"/>
        </w:rPr>
        <w:t xml:space="preserve"> </w:t>
      </w:r>
      <w:r w:rsidRPr="00A5711F" w:rsidR="00495F17">
        <w:rPr>
          <w:sz w:val="24"/>
          <w:szCs w:val="24"/>
        </w:rPr>
        <w:t>Et quo qu’ ché t’i qui nous a fait ? Eune angine ?</w:t>
      </w:r>
      <w:r w:rsidRPr="00A5711F" w:rsidR="0014300F">
        <w:rPr>
          <w:sz w:val="24"/>
          <w:szCs w:val="24"/>
        </w:rPr>
        <w:t xml:space="preserve">... </w:t>
      </w:r>
      <w:r w:rsidRPr="00A5711F" w:rsidR="00495F17">
        <w:rPr>
          <w:sz w:val="24"/>
          <w:szCs w:val="24"/>
        </w:rPr>
        <w:t xml:space="preserve"> Pauv’</w:t>
      </w:r>
      <w:r w:rsidRPr="00A5711F" w:rsidR="00536C3A">
        <w:rPr>
          <w:sz w:val="24"/>
          <w:szCs w:val="24"/>
        </w:rPr>
        <w:t xml:space="preserve"> j</w:t>
      </w:r>
      <w:r w:rsidRPr="00A5711F" w:rsidR="00495F17">
        <w:rPr>
          <w:sz w:val="24"/>
          <w:szCs w:val="24"/>
        </w:rPr>
        <w:t xml:space="preserve">eaunne ! Y’ a dû </w:t>
      </w:r>
      <w:r w:rsidRPr="00A5711F" w:rsidR="00E82D23">
        <w:rPr>
          <w:sz w:val="24"/>
          <w:szCs w:val="24"/>
        </w:rPr>
        <w:t xml:space="preserve">suremint </w:t>
      </w:r>
      <w:r w:rsidRPr="00A5711F" w:rsidR="00495F17">
        <w:rPr>
          <w:sz w:val="24"/>
          <w:szCs w:val="24"/>
        </w:rPr>
        <w:t>prinde frod au soir sur l’esplanade</w:t>
      </w:r>
      <w:r w:rsidRPr="00A5711F" w:rsidR="00B1273F">
        <w:rPr>
          <w:sz w:val="24"/>
          <w:szCs w:val="24"/>
        </w:rPr>
        <w:t xml:space="preserve"> …</w:t>
      </w:r>
    </w:p>
    <w:p w:rsidRPr="00A5711F" w:rsidR="00D76C9C" w:rsidP="00D76C9C" w:rsidRDefault="00D76C9C" w14:paraId="51E11C60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082EC7" w:rsidP="00C00EBF" w:rsidRDefault="00B1273F" w14:paraId="440A5E60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 xml:space="preserve">Et chés cerf volants ? </w:t>
      </w:r>
      <w:r w:rsidRPr="00A5711F" w:rsidR="00906121">
        <w:rPr>
          <w:sz w:val="24"/>
          <w:szCs w:val="24"/>
        </w:rPr>
        <w:t>A</w:t>
      </w:r>
      <w:r w:rsidRPr="00A5711F" w:rsidR="00CC7B51">
        <w:rPr>
          <w:sz w:val="24"/>
          <w:szCs w:val="24"/>
        </w:rPr>
        <w:t>h</w:t>
      </w:r>
      <w:r w:rsidRPr="00A5711F" w:rsidR="00906121">
        <w:rPr>
          <w:sz w:val="24"/>
          <w:szCs w:val="24"/>
        </w:rPr>
        <w:t> ! cha</w:t>
      </w:r>
      <w:r w:rsidRPr="00A5711F" w:rsidR="00CC7B51">
        <w:rPr>
          <w:sz w:val="24"/>
          <w:szCs w:val="24"/>
        </w:rPr>
        <w:t>,</w:t>
      </w:r>
      <w:r w:rsidRPr="00A5711F" w:rsidR="00906121">
        <w:rPr>
          <w:sz w:val="24"/>
          <w:szCs w:val="24"/>
        </w:rPr>
        <w:t xml:space="preserve"> ch</w:t>
      </w:r>
      <w:r w:rsidRPr="00A5711F" w:rsidR="00CC7B51">
        <w:rPr>
          <w:sz w:val="24"/>
          <w:szCs w:val="24"/>
        </w:rPr>
        <w:t>a dot ête</w:t>
      </w:r>
      <w:r w:rsidRPr="00A5711F" w:rsidR="00906121">
        <w:rPr>
          <w:sz w:val="24"/>
          <w:szCs w:val="24"/>
        </w:rPr>
        <w:t xml:space="preserve"> biau à </w:t>
      </w:r>
      <w:r w:rsidRPr="00A5711F" w:rsidR="00CC7B51">
        <w:rPr>
          <w:sz w:val="24"/>
          <w:szCs w:val="24"/>
        </w:rPr>
        <w:t xml:space="preserve">vire </w:t>
      </w:r>
      <w:r w:rsidRPr="00A5711F" w:rsidR="00906121">
        <w:rPr>
          <w:sz w:val="24"/>
          <w:szCs w:val="24"/>
        </w:rPr>
        <w:t xml:space="preserve"> ! … </w:t>
      </w:r>
      <w:r w:rsidRPr="00A5711F" w:rsidR="00D12CCF">
        <w:rPr>
          <w:sz w:val="24"/>
          <w:szCs w:val="24"/>
        </w:rPr>
        <w:t>Y’ a eu</w:t>
      </w:r>
      <w:r w:rsidRPr="00A5711F" w:rsidR="00082EC7">
        <w:rPr>
          <w:sz w:val="24"/>
          <w:szCs w:val="24"/>
        </w:rPr>
        <w:t xml:space="preserve"> ch’ </w:t>
      </w:r>
      <w:r w:rsidRPr="00A5711F">
        <w:rPr>
          <w:sz w:val="24"/>
          <w:szCs w:val="24"/>
        </w:rPr>
        <w:t>c</w:t>
      </w:r>
      <w:r w:rsidRPr="00A5711F" w:rsidR="00082EC7">
        <w:rPr>
          <w:sz w:val="24"/>
          <w:szCs w:val="24"/>
        </w:rPr>
        <w:t>oncours</w:t>
      </w:r>
      <w:r w:rsidRPr="00A5711F" w:rsidR="00C378F2">
        <w:rPr>
          <w:sz w:val="24"/>
          <w:szCs w:val="24"/>
        </w:rPr>
        <w:t xml:space="preserve"> </w:t>
      </w:r>
      <w:r w:rsidRPr="00A5711F" w:rsidR="00082EC7">
        <w:rPr>
          <w:sz w:val="24"/>
          <w:szCs w:val="24"/>
        </w:rPr>
        <w:t xml:space="preserve">? </w:t>
      </w:r>
      <w:r w:rsidRPr="00A5711F" w:rsidR="00906121">
        <w:rPr>
          <w:sz w:val="24"/>
          <w:szCs w:val="24"/>
        </w:rPr>
        <w:t>Nan… ? I</w:t>
      </w:r>
      <w:r w:rsidRPr="00A5711F" w:rsidR="00082EC7">
        <w:rPr>
          <w:sz w:val="24"/>
          <w:szCs w:val="24"/>
        </w:rPr>
        <w:t xml:space="preserve"> n’a pas eu ch’ t’année ? Cha a été annulé ?  A cause dé ch’ virus ? Ah </w:t>
      </w:r>
      <w:r w:rsidRPr="00A5711F">
        <w:rPr>
          <w:sz w:val="24"/>
          <w:szCs w:val="24"/>
        </w:rPr>
        <w:t>y</w:t>
      </w:r>
      <w:r w:rsidRPr="00A5711F" w:rsidR="00082EC7">
        <w:rPr>
          <w:sz w:val="24"/>
          <w:szCs w:val="24"/>
        </w:rPr>
        <w:t>a</w:t>
      </w:r>
      <w:r w:rsidRPr="00A5711F">
        <w:rPr>
          <w:sz w:val="24"/>
          <w:szCs w:val="24"/>
        </w:rPr>
        <w:t xml:space="preserve"> </w:t>
      </w:r>
      <w:r w:rsidRPr="00A5711F" w:rsidR="00082EC7">
        <w:rPr>
          <w:sz w:val="24"/>
          <w:szCs w:val="24"/>
        </w:rPr>
        <w:t>ya, que jus av</w:t>
      </w:r>
      <w:r w:rsidRPr="00A5711F">
        <w:rPr>
          <w:sz w:val="24"/>
          <w:szCs w:val="24"/>
        </w:rPr>
        <w:t>e</w:t>
      </w:r>
      <w:r w:rsidRPr="00A5711F" w:rsidR="00082EC7">
        <w:rPr>
          <w:sz w:val="24"/>
          <w:szCs w:val="24"/>
        </w:rPr>
        <w:t xml:space="preserve">c cha ! Bin ichi cha a été parelle ; i zont annulé ch’ corso fleuri </w:t>
      </w:r>
      <w:r w:rsidRPr="00A5711F">
        <w:rPr>
          <w:sz w:val="24"/>
          <w:szCs w:val="24"/>
        </w:rPr>
        <w:t xml:space="preserve">pis ch’ fu d’artifice … que triste été ! … </w:t>
      </w:r>
    </w:p>
    <w:p w:rsidRPr="00A5711F" w:rsidR="00D76C9C" w:rsidP="00D76C9C" w:rsidRDefault="00D76C9C" w14:paraId="5CD357FF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916A1D" w:rsidP="00C00EBF" w:rsidRDefault="00DE7B41" w14:paraId="32E3CAA6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 xml:space="preserve">Comme él’ ducasse, </w:t>
      </w:r>
      <w:r w:rsidRPr="00A5711F" w:rsidR="003C6A66">
        <w:rPr>
          <w:sz w:val="24"/>
          <w:szCs w:val="24"/>
        </w:rPr>
        <w:t>alle a cor’ rapétiché l’année chi</w:t>
      </w:r>
      <w:r w:rsidRPr="00A5711F" w:rsidR="008C51E0">
        <w:rPr>
          <w:sz w:val="24"/>
          <w:szCs w:val="24"/>
        </w:rPr>
        <w:t xml:space="preserve"> … </w:t>
      </w:r>
      <w:r w:rsidRPr="00A5711F" w:rsidR="003C6A66">
        <w:rPr>
          <w:sz w:val="24"/>
          <w:szCs w:val="24"/>
        </w:rPr>
        <w:t>Y’ a</w:t>
      </w:r>
      <w:r w:rsidRPr="00A5711F" w:rsidR="008C51E0">
        <w:rPr>
          <w:sz w:val="24"/>
          <w:szCs w:val="24"/>
        </w:rPr>
        <w:t xml:space="preserve"> pus chés foules qu’in véyot avant … A Berck</w:t>
      </w:r>
      <w:r w:rsidRPr="00A5711F" w:rsidR="00030AFE">
        <w:rPr>
          <w:sz w:val="24"/>
          <w:szCs w:val="24"/>
        </w:rPr>
        <w:t>,</w:t>
      </w:r>
      <w:r w:rsidRPr="00A5711F" w:rsidR="004C73AA">
        <w:rPr>
          <w:sz w:val="24"/>
          <w:szCs w:val="24"/>
        </w:rPr>
        <w:t xml:space="preserve"> </w:t>
      </w:r>
      <w:r w:rsidRPr="00A5711F" w:rsidR="00030AFE">
        <w:rPr>
          <w:sz w:val="24"/>
          <w:szCs w:val="24"/>
        </w:rPr>
        <w:t>i z’ont fait</w:t>
      </w:r>
      <w:r w:rsidRPr="00A5711F" w:rsidR="004C73AA">
        <w:rPr>
          <w:sz w:val="24"/>
          <w:szCs w:val="24"/>
        </w:rPr>
        <w:t xml:space="preserve"> l’ ducasse quand minme </w:t>
      </w:r>
      <w:r w:rsidRPr="00A5711F" w:rsidR="008C51E0">
        <w:rPr>
          <w:sz w:val="24"/>
          <w:szCs w:val="24"/>
        </w:rPr>
        <w:t xml:space="preserve">derrière él’ gare routière </w:t>
      </w:r>
      <w:r w:rsidRPr="00A5711F" w:rsidR="004C73AA">
        <w:rPr>
          <w:sz w:val="24"/>
          <w:szCs w:val="24"/>
        </w:rPr>
        <w:t xml:space="preserve">? </w:t>
      </w:r>
      <w:r w:rsidRPr="00A5711F" w:rsidR="0014300F">
        <w:rPr>
          <w:sz w:val="24"/>
          <w:szCs w:val="24"/>
        </w:rPr>
        <w:t xml:space="preserve">… </w:t>
      </w:r>
      <w:r w:rsidRPr="00A5711F" w:rsidR="003F6CE4">
        <w:rPr>
          <w:sz w:val="24"/>
          <w:szCs w:val="24"/>
        </w:rPr>
        <w:t>Ah </w:t>
      </w:r>
      <w:r w:rsidRPr="00A5711F" w:rsidR="0014300F">
        <w:rPr>
          <w:sz w:val="24"/>
          <w:szCs w:val="24"/>
        </w:rPr>
        <w:t>bon</w:t>
      </w:r>
      <w:r w:rsidRPr="00A5711F" w:rsidR="003F6CE4">
        <w:rPr>
          <w:sz w:val="24"/>
          <w:szCs w:val="24"/>
        </w:rPr>
        <w:t xml:space="preserve">! ché pus </w:t>
      </w:r>
      <w:r w:rsidRPr="00A5711F" w:rsidR="008C51E0">
        <w:rPr>
          <w:sz w:val="24"/>
          <w:szCs w:val="24"/>
        </w:rPr>
        <w:t>eune</w:t>
      </w:r>
      <w:r w:rsidRPr="00A5711F" w:rsidR="003F6CE4">
        <w:rPr>
          <w:sz w:val="24"/>
          <w:szCs w:val="24"/>
        </w:rPr>
        <w:t xml:space="preserve"> gare</w:t>
      </w:r>
      <w:r w:rsidRPr="00A5711F" w:rsidR="008C51E0">
        <w:rPr>
          <w:sz w:val="24"/>
          <w:szCs w:val="24"/>
        </w:rPr>
        <w:t xml:space="preserve"> </w:t>
      </w:r>
      <w:r w:rsidRPr="00A5711F" w:rsidR="003F6CE4">
        <w:rPr>
          <w:sz w:val="24"/>
          <w:szCs w:val="24"/>
        </w:rPr>
        <w:t>?... Ché un casino </w:t>
      </w:r>
      <w:r w:rsidRPr="00A5711F" w:rsidR="00F94291">
        <w:rPr>
          <w:sz w:val="24"/>
          <w:szCs w:val="24"/>
        </w:rPr>
        <w:t>…</w:t>
      </w:r>
      <w:r w:rsidRPr="00A5711F" w:rsidR="003F6CE4">
        <w:rPr>
          <w:sz w:val="24"/>
          <w:szCs w:val="24"/>
        </w:rPr>
        <w:t xml:space="preserve"> </w:t>
      </w:r>
      <w:r w:rsidRPr="00A5711F" w:rsidR="00F94291">
        <w:rPr>
          <w:sz w:val="24"/>
          <w:szCs w:val="24"/>
        </w:rPr>
        <w:t xml:space="preserve">Bon mais y’avot des manèges ? </w:t>
      </w:r>
      <w:r w:rsidRPr="00A5711F" w:rsidR="00543FB6">
        <w:rPr>
          <w:sz w:val="24"/>
          <w:szCs w:val="24"/>
        </w:rPr>
        <w:t>Nan, p</w:t>
      </w:r>
      <w:r w:rsidRPr="00A5711F" w:rsidR="004C73AA">
        <w:rPr>
          <w:sz w:val="24"/>
          <w:szCs w:val="24"/>
        </w:rPr>
        <w:t xml:space="preserve">as gramint </w:t>
      </w:r>
      <w:r w:rsidRPr="00A5711F" w:rsidR="00030AFE">
        <w:rPr>
          <w:sz w:val="24"/>
          <w:szCs w:val="24"/>
        </w:rPr>
        <w:t xml:space="preserve">… </w:t>
      </w:r>
      <w:r w:rsidRPr="00A5711F" w:rsidR="004C73AA">
        <w:rPr>
          <w:sz w:val="24"/>
          <w:szCs w:val="24"/>
        </w:rPr>
        <w:t>Ché pus comme avant, hein, vous vous rappelez tous chés loteries</w:t>
      </w:r>
      <w:r w:rsidRPr="00A5711F" w:rsidR="00030AFE">
        <w:rPr>
          <w:sz w:val="24"/>
          <w:szCs w:val="24"/>
        </w:rPr>
        <w:t>, chés marchands d’ nougats,</w:t>
      </w:r>
      <w:r w:rsidRPr="00A5711F" w:rsidR="004C73AA">
        <w:rPr>
          <w:sz w:val="24"/>
          <w:szCs w:val="24"/>
        </w:rPr>
        <w:t xml:space="preserve"> tout cha, </w:t>
      </w:r>
      <w:r w:rsidRPr="00A5711F" w:rsidR="00916A1D">
        <w:rPr>
          <w:sz w:val="24"/>
          <w:szCs w:val="24"/>
        </w:rPr>
        <w:t>chés zautos tamponnantes, chés zavions !</w:t>
      </w:r>
      <w:r w:rsidRPr="00A5711F" w:rsidR="00543FB6">
        <w:rPr>
          <w:sz w:val="24"/>
          <w:szCs w:val="24"/>
        </w:rPr>
        <w:t>...</w:t>
      </w:r>
      <w:r w:rsidRPr="00A5711F" w:rsidR="00916A1D">
        <w:rPr>
          <w:sz w:val="24"/>
          <w:szCs w:val="24"/>
        </w:rPr>
        <w:t xml:space="preserve"> chés jeaunnes i </w:t>
      </w:r>
      <w:r w:rsidRPr="00A5711F" w:rsidR="00543FB6">
        <w:rPr>
          <w:sz w:val="24"/>
          <w:szCs w:val="24"/>
        </w:rPr>
        <w:t>n’étotent sots, i</w:t>
      </w:r>
      <w:r w:rsidRPr="00A5711F" w:rsidR="00B1273F">
        <w:rPr>
          <w:sz w:val="24"/>
          <w:szCs w:val="24"/>
        </w:rPr>
        <w:t xml:space="preserve"> voulotent pus déchinde !</w:t>
      </w:r>
      <w:r w:rsidRPr="00A5711F" w:rsidR="00030AFE">
        <w:rPr>
          <w:sz w:val="24"/>
          <w:szCs w:val="24"/>
        </w:rPr>
        <w:t>...</w:t>
      </w:r>
    </w:p>
    <w:p w:rsidRPr="00A5711F" w:rsidR="00D76C9C" w:rsidP="00D76C9C" w:rsidRDefault="00D76C9C" w14:paraId="67E20331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9A298C" w:rsidP="00C00EBF" w:rsidRDefault="00DF7BA2" w14:paraId="64A1542D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Chu qui est bien à Berck ché d’aller faire un tour au soir sur l’esplanade,</w:t>
      </w:r>
      <w:r w:rsidRPr="00A5711F" w:rsidR="00912E39">
        <w:rPr>
          <w:sz w:val="24"/>
          <w:szCs w:val="24"/>
        </w:rPr>
        <w:t xml:space="preserve"> s’assir su ch’ mur et</w:t>
      </w:r>
      <w:r w:rsidRPr="00A5711F">
        <w:rPr>
          <w:sz w:val="24"/>
          <w:szCs w:val="24"/>
        </w:rPr>
        <w:t xml:space="preserve"> raviser passer chés gins in mingeant </w:t>
      </w:r>
      <w:r w:rsidRPr="00A5711F" w:rsidR="00912E39">
        <w:rPr>
          <w:sz w:val="24"/>
          <w:szCs w:val="24"/>
        </w:rPr>
        <w:t>eune glace, qu’in a eu bien caud tout l’ journée ..</w:t>
      </w:r>
      <w:r w:rsidRPr="00A5711F">
        <w:rPr>
          <w:sz w:val="24"/>
          <w:szCs w:val="24"/>
        </w:rPr>
        <w:t xml:space="preserve">. </w:t>
      </w:r>
      <w:r w:rsidRPr="00A5711F" w:rsidR="0014300F">
        <w:rPr>
          <w:sz w:val="24"/>
          <w:szCs w:val="24"/>
        </w:rPr>
        <w:t xml:space="preserve"> Y</w:t>
      </w:r>
      <w:r w:rsidRPr="00A5711F" w:rsidR="009A298C">
        <w:rPr>
          <w:sz w:val="24"/>
          <w:szCs w:val="24"/>
        </w:rPr>
        <w:t>’</w:t>
      </w:r>
      <w:r w:rsidRPr="00A5711F" w:rsidR="0014300F">
        <w:rPr>
          <w:sz w:val="24"/>
          <w:szCs w:val="24"/>
        </w:rPr>
        <w:t xml:space="preserve"> </w:t>
      </w:r>
      <w:r w:rsidRPr="00A5711F" w:rsidR="009A298C">
        <w:rPr>
          <w:sz w:val="24"/>
          <w:szCs w:val="24"/>
        </w:rPr>
        <w:t xml:space="preserve">avot </w:t>
      </w:r>
      <w:r w:rsidRPr="00A5711F">
        <w:rPr>
          <w:sz w:val="24"/>
          <w:szCs w:val="24"/>
        </w:rPr>
        <w:t>pas grand</w:t>
      </w:r>
      <w:r w:rsidRPr="00A5711F" w:rsidR="009A298C">
        <w:rPr>
          <w:sz w:val="24"/>
          <w:szCs w:val="24"/>
        </w:rPr>
        <w:t xml:space="preserve"> monde</w:t>
      </w:r>
      <w:r w:rsidRPr="00A5711F">
        <w:rPr>
          <w:sz w:val="24"/>
          <w:szCs w:val="24"/>
        </w:rPr>
        <w:t> ?</w:t>
      </w:r>
      <w:r w:rsidRPr="00A5711F" w:rsidR="00912E39">
        <w:rPr>
          <w:sz w:val="24"/>
          <w:szCs w:val="24"/>
        </w:rPr>
        <w:t xml:space="preserve"> </w:t>
      </w:r>
      <w:r w:rsidRPr="00A5711F" w:rsidR="009A298C">
        <w:rPr>
          <w:sz w:val="24"/>
          <w:szCs w:val="24"/>
        </w:rPr>
        <w:t>Vous avez quand minme été minger eune glace au Cornet d’amour ? N</w:t>
      </w:r>
      <w:r w:rsidRPr="00A5711F" w:rsidR="00F44663">
        <w:rPr>
          <w:sz w:val="24"/>
          <w:szCs w:val="24"/>
        </w:rPr>
        <w:t>on pus</w:t>
      </w:r>
      <w:r w:rsidRPr="00A5711F" w:rsidR="00CC4D02">
        <w:rPr>
          <w:sz w:val="24"/>
          <w:szCs w:val="24"/>
        </w:rPr>
        <w:t>…</w:t>
      </w:r>
      <w:r w:rsidRPr="00A5711F" w:rsidR="009A298C">
        <w:rPr>
          <w:sz w:val="24"/>
          <w:szCs w:val="24"/>
        </w:rPr>
        <w:t>  Ché trop quère </w:t>
      </w:r>
      <w:r w:rsidRPr="00A5711F" w:rsidR="00F44663">
        <w:rPr>
          <w:sz w:val="24"/>
          <w:szCs w:val="24"/>
        </w:rPr>
        <w:t xml:space="preserve">… </w:t>
      </w:r>
      <w:r w:rsidRPr="00A5711F" w:rsidR="009A298C">
        <w:rPr>
          <w:sz w:val="24"/>
          <w:szCs w:val="24"/>
        </w:rPr>
        <w:t xml:space="preserve"> Ché sûr, à quate, </w:t>
      </w:r>
      <w:r w:rsidRPr="00A5711F" w:rsidR="000453B2">
        <w:rPr>
          <w:sz w:val="24"/>
          <w:szCs w:val="24"/>
        </w:rPr>
        <w:t xml:space="preserve">cha </w:t>
      </w:r>
      <w:r w:rsidRPr="00A5711F" w:rsidR="00F44663">
        <w:rPr>
          <w:sz w:val="24"/>
          <w:szCs w:val="24"/>
        </w:rPr>
        <w:t xml:space="preserve">dot </w:t>
      </w:r>
      <w:r w:rsidRPr="00A5711F" w:rsidR="000453B2">
        <w:rPr>
          <w:sz w:val="24"/>
          <w:szCs w:val="24"/>
        </w:rPr>
        <w:t>buque</w:t>
      </w:r>
      <w:r w:rsidRPr="00A5711F" w:rsidR="00F44663">
        <w:rPr>
          <w:sz w:val="24"/>
          <w:szCs w:val="24"/>
        </w:rPr>
        <w:t>r</w:t>
      </w:r>
      <w:r w:rsidRPr="00A5711F" w:rsidR="000453B2">
        <w:rPr>
          <w:sz w:val="24"/>
          <w:szCs w:val="24"/>
        </w:rPr>
        <w:t xml:space="preserve"> !... </w:t>
      </w:r>
    </w:p>
    <w:p w:rsidRPr="00A5711F" w:rsidR="00D76C9C" w:rsidP="00D76C9C" w:rsidRDefault="00D76C9C" w14:paraId="1C273956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AF46DD" w:rsidP="00C00EBF" w:rsidRDefault="00912E39" w14:paraId="27CF5CCE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Et</w:t>
      </w:r>
      <w:r w:rsidRPr="00A5711F" w:rsidR="000453B2">
        <w:rPr>
          <w:sz w:val="24"/>
          <w:szCs w:val="24"/>
        </w:rPr>
        <w:t xml:space="preserve"> Bagatelle</w:t>
      </w:r>
      <w:r w:rsidRPr="00A5711F" w:rsidR="00696E2D">
        <w:rPr>
          <w:sz w:val="24"/>
          <w:szCs w:val="24"/>
        </w:rPr>
        <w:t>, j’ y arpinse, v</w:t>
      </w:r>
      <w:r w:rsidRPr="00A5711F" w:rsidR="000453B2">
        <w:rPr>
          <w:sz w:val="24"/>
          <w:szCs w:val="24"/>
        </w:rPr>
        <w:t>ous avez été </w:t>
      </w:r>
      <w:r w:rsidRPr="00A5711F" w:rsidR="00CC4D02">
        <w:rPr>
          <w:sz w:val="24"/>
          <w:szCs w:val="24"/>
        </w:rPr>
        <w:t xml:space="preserve">passer eune journée comme tous z’ans </w:t>
      </w:r>
      <w:r w:rsidRPr="00A5711F" w:rsidR="000453B2">
        <w:rPr>
          <w:sz w:val="24"/>
          <w:szCs w:val="24"/>
        </w:rPr>
        <w:t xml:space="preserve">? </w:t>
      </w:r>
      <w:r w:rsidRPr="00A5711F" w:rsidR="00F44663">
        <w:rPr>
          <w:sz w:val="24"/>
          <w:szCs w:val="24"/>
        </w:rPr>
        <w:t xml:space="preserve">Ché toudis aussi bien, chés </w:t>
      </w:r>
      <w:r w:rsidRPr="00A5711F" w:rsidR="00353519">
        <w:rPr>
          <w:sz w:val="24"/>
          <w:szCs w:val="24"/>
        </w:rPr>
        <w:t>animaux</w:t>
      </w:r>
      <w:r w:rsidRPr="00A5711F" w:rsidR="00F44663">
        <w:rPr>
          <w:sz w:val="24"/>
          <w:szCs w:val="24"/>
        </w:rPr>
        <w:t xml:space="preserve"> </w:t>
      </w:r>
      <w:r w:rsidRPr="00A5711F" w:rsidR="00B412FC">
        <w:rPr>
          <w:sz w:val="24"/>
          <w:szCs w:val="24"/>
        </w:rPr>
        <w:t>dins ch’ zoo</w:t>
      </w:r>
      <w:r w:rsidRPr="00A5711F" w:rsidR="00F44663">
        <w:rPr>
          <w:sz w:val="24"/>
          <w:szCs w:val="24"/>
        </w:rPr>
        <w:t>, chés balançoires, ch’ pétit train …</w:t>
      </w:r>
      <w:r w:rsidRPr="00A5711F" w:rsidR="000453B2">
        <w:rPr>
          <w:sz w:val="24"/>
          <w:szCs w:val="24"/>
        </w:rPr>
        <w:t> ?</w:t>
      </w:r>
      <w:r w:rsidRPr="00A5711F" w:rsidR="00202D30">
        <w:rPr>
          <w:sz w:val="24"/>
          <w:szCs w:val="24"/>
        </w:rPr>
        <w:t xml:space="preserve"> </w:t>
      </w:r>
      <w:r w:rsidRPr="00A5711F" w:rsidR="00F94291">
        <w:rPr>
          <w:sz w:val="24"/>
          <w:szCs w:val="24"/>
        </w:rPr>
        <w:t>Et l’intrée, à co</w:t>
      </w:r>
      <w:r w:rsidRPr="00A5711F" w:rsidR="00CC4D02">
        <w:rPr>
          <w:sz w:val="24"/>
          <w:szCs w:val="24"/>
        </w:rPr>
        <w:t xml:space="preserve">mbien qu’alle est asteure ? </w:t>
      </w:r>
      <w:r w:rsidRPr="00A5711F" w:rsidR="00202D30">
        <w:rPr>
          <w:sz w:val="24"/>
          <w:szCs w:val="24"/>
        </w:rPr>
        <w:t xml:space="preserve">Combien ??? </w:t>
      </w:r>
      <w:r w:rsidRPr="00A5711F" w:rsidR="00CC4D02">
        <w:rPr>
          <w:sz w:val="24"/>
          <w:szCs w:val="24"/>
        </w:rPr>
        <w:t xml:space="preserve">… </w:t>
      </w:r>
      <w:r w:rsidRPr="00A5711F" w:rsidR="00202D30">
        <w:rPr>
          <w:sz w:val="24"/>
          <w:szCs w:val="24"/>
        </w:rPr>
        <w:t xml:space="preserve">27 euros l’intrée par personne pis 20 euros pour chés gosses ???!!...  Pis </w:t>
      </w:r>
      <w:r w:rsidRPr="00A5711F" w:rsidR="00D259A3">
        <w:rPr>
          <w:sz w:val="24"/>
          <w:szCs w:val="24"/>
        </w:rPr>
        <w:t xml:space="preserve">faut </w:t>
      </w:r>
      <w:r w:rsidRPr="00A5711F" w:rsidR="00202D30">
        <w:rPr>
          <w:sz w:val="24"/>
          <w:szCs w:val="24"/>
        </w:rPr>
        <w:t>cor payer ch’ parkinne in plus ?</w:t>
      </w:r>
      <w:r w:rsidRPr="00A5711F" w:rsidR="00D259A3">
        <w:rPr>
          <w:sz w:val="24"/>
          <w:szCs w:val="24"/>
        </w:rPr>
        <w:t xml:space="preserve">... </w:t>
      </w:r>
      <w:r w:rsidRPr="00A5711F" w:rsidR="00202D30">
        <w:rPr>
          <w:sz w:val="24"/>
          <w:szCs w:val="24"/>
        </w:rPr>
        <w:t xml:space="preserve"> Vous rindez compte, cha fait 100 euros à 4</w:t>
      </w:r>
      <w:r w:rsidRPr="00A5711F" w:rsidR="00D259A3">
        <w:rPr>
          <w:sz w:val="24"/>
          <w:szCs w:val="24"/>
        </w:rPr>
        <w:t xml:space="preserve"> ! … </w:t>
      </w:r>
      <w:r w:rsidRPr="00A5711F" w:rsidR="00202D30">
        <w:rPr>
          <w:sz w:val="24"/>
          <w:szCs w:val="24"/>
        </w:rPr>
        <w:t xml:space="preserve"> Pis </w:t>
      </w:r>
      <w:r w:rsidRPr="00A5711F" w:rsidR="00CC7B51">
        <w:rPr>
          <w:sz w:val="24"/>
          <w:szCs w:val="24"/>
        </w:rPr>
        <w:t xml:space="preserve">y’a </w:t>
      </w:r>
      <w:r w:rsidRPr="00A5711F" w:rsidR="007C76D3">
        <w:rPr>
          <w:sz w:val="24"/>
          <w:szCs w:val="24"/>
        </w:rPr>
        <w:t>pa</w:t>
      </w:r>
      <w:r w:rsidRPr="00A5711F" w:rsidR="00536C3A">
        <w:rPr>
          <w:sz w:val="24"/>
          <w:szCs w:val="24"/>
        </w:rPr>
        <w:t xml:space="preserve">s </w:t>
      </w:r>
      <w:r w:rsidRPr="00A5711F" w:rsidR="007C76D3">
        <w:rPr>
          <w:sz w:val="24"/>
          <w:szCs w:val="24"/>
        </w:rPr>
        <w:t>qu’ cha</w:t>
      </w:r>
      <w:r w:rsidRPr="00A5711F" w:rsidR="00536C3A">
        <w:rPr>
          <w:sz w:val="24"/>
          <w:szCs w:val="24"/>
        </w:rPr>
        <w:t xml:space="preserve">, </w:t>
      </w:r>
      <w:r w:rsidRPr="00A5711F" w:rsidR="00202D30">
        <w:rPr>
          <w:sz w:val="24"/>
          <w:szCs w:val="24"/>
        </w:rPr>
        <w:t xml:space="preserve">faut cor acater à minger !! </w:t>
      </w:r>
      <w:r w:rsidRPr="00A5711F" w:rsidR="00F94291">
        <w:rPr>
          <w:sz w:val="24"/>
          <w:szCs w:val="24"/>
        </w:rPr>
        <w:t xml:space="preserve"> Chucher eune glace … Boire un verre avant d’arpartir … </w:t>
      </w:r>
      <w:r w:rsidRPr="00A5711F" w:rsidR="00AF46DD">
        <w:rPr>
          <w:sz w:val="24"/>
          <w:szCs w:val="24"/>
        </w:rPr>
        <w:t>Ah ! bin , j’ comprinds qu’ cha arvient quère des vacances à Berck !</w:t>
      </w:r>
    </w:p>
    <w:p w:rsidRPr="00A5711F" w:rsidR="00D76C9C" w:rsidP="00D76C9C" w:rsidRDefault="00D76C9C" w14:paraId="59280607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>(…)</w:t>
      </w:r>
    </w:p>
    <w:p w:rsidRPr="00A5711F" w:rsidR="00AF46DD" w:rsidP="00C00EBF" w:rsidRDefault="00AF46DD" w14:paraId="6F7C2769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 xml:space="preserve">Du coup vous avez resté qu’eune semaine ? Bin ouais, </w:t>
      </w:r>
      <w:r w:rsidRPr="00A5711F" w:rsidR="00AC5F7D">
        <w:rPr>
          <w:sz w:val="24"/>
          <w:szCs w:val="24"/>
        </w:rPr>
        <w:t>jé m’ doute bien</w:t>
      </w:r>
      <w:r w:rsidRPr="00A5711F">
        <w:rPr>
          <w:sz w:val="24"/>
          <w:szCs w:val="24"/>
        </w:rPr>
        <w:t xml:space="preserve"> ! In peut pus y’ aller un mos comme avant ! pis chés locations, cha </w:t>
      </w:r>
      <w:r w:rsidRPr="00A5711F" w:rsidR="00353519">
        <w:rPr>
          <w:sz w:val="24"/>
          <w:szCs w:val="24"/>
        </w:rPr>
        <w:t>dot pas ête donné non pus.</w:t>
      </w:r>
      <w:r w:rsidRPr="00A5711F" w:rsidR="00AC5F7D">
        <w:rPr>
          <w:sz w:val="24"/>
          <w:szCs w:val="24"/>
        </w:rPr>
        <w:t xml:space="preserve">.. Faut compter combien </w:t>
      </w:r>
      <w:r w:rsidRPr="00A5711F" w:rsidR="00AA338C">
        <w:rPr>
          <w:sz w:val="24"/>
          <w:szCs w:val="24"/>
        </w:rPr>
        <w:t xml:space="preserve">asteure </w:t>
      </w:r>
      <w:r w:rsidRPr="00A5711F" w:rsidR="00D259A3">
        <w:rPr>
          <w:sz w:val="24"/>
          <w:szCs w:val="24"/>
        </w:rPr>
        <w:t>au mois d’aôut</w:t>
      </w:r>
      <w:r w:rsidRPr="00A5711F" w:rsidR="00AC5F7D">
        <w:rPr>
          <w:sz w:val="24"/>
          <w:szCs w:val="24"/>
        </w:rPr>
        <w:t xml:space="preserve"> </w:t>
      </w:r>
      <w:r w:rsidRPr="00A5711F" w:rsidR="00D633BC">
        <w:rPr>
          <w:sz w:val="24"/>
          <w:szCs w:val="24"/>
        </w:rPr>
        <w:t> ?</w:t>
      </w:r>
      <w:r w:rsidRPr="00A5711F" w:rsidR="00AC5F7D">
        <w:rPr>
          <w:sz w:val="24"/>
          <w:szCs w:val="24"/>
        </w:rPr>
        <w:t>...  600€ pour eune sem</w:t>
      </w:r>
      <w:r w:rsidRPr="00A5711F" w:rsidR="00D633BC">
        <w:rPr>
          <w:sz w:val="24"/>
          <w:szCs w:val="24"/>
        </w:rPr>
        <w:t xml:space="preserve">aine ? </w:t>
      </w:r>
      <w:r w:rsidRPr="00A5711F" w:rsidR="00AC5F7D">
        <w:rPr>
          <w:sz w:val="24"/>
          <w:szCs w:val="24"/>
        </w:rPr>
        <w:t xml:space="preserve">…  </w:t>
      </w:r>
      <w:r w:rsidRPr="00A5711F" w:rsidR="007C76D3">
        <w:rPr>
          <w:sz w:val="24"/>
          <w:szCs w:val="24"/>
        </w:rPr>
        <w:t>Bin dis-do</w:t>
      </w:r>
      <w:r w:rsidRPr="00A5711F" w:rsidR="00536C3A">
        <w:rPr>
          <w:sz w:val="24"/>
          <w:szCs w:val="24"/>
        </w:rPr>
        <w:t xml:space="preserve">nc ! … Ah ! </w:t>
      </w:r>
      <w:r w:rsidRPr="00A5711F" w:rsidR="00AC5F7D">
        <w:rPr>
          <w:sz w:val="24"/>
          <w:szCs w:val="24"/>
        </w:rPr>
        <w:t>mais c</w:t>
      </w:r>
      <w:r w:rsidRPr="00A5711F" w:rsidR="00E97C6A">
        <w:rPr>
          <w:sz w:val="24"/>
          <w:szCs w:val="24"/>
        </w:rPr>
        <w:t>hétot pas lon d’ la mer …</w:t>
      </w:r>
      <w:r w:rsidRPr="00A5711F" w:rsidR="00AC5F7D">
        <w:rPr>
          <w:sz w:val="24"/>
          <w:szCs w:val="24"/>
        </w:rPr>
        <w:t xml:space="preserve"> Ou</w:t>
      </w:r>
      <w:r w:rsidRPr="00A5711F" w:rsidR="00D633BC">
        <w:rPr>
          <w:sz w:val="24"/>
          <w:szCs w:val="24"/>
        </w:rPr>
        <w:t>ais mais quand minme !</w:t>
      </w:r>
      <w:r w:rsidRPr="00A5711F" w:rsidR="00AC5F7D">
        <w:rPr>
          <w:sz w:val="24"/>
          <w:szCs w:val="24"/>
        </w:rPr>
        <w:t>...</w:t>
      </w:r>
      <w:r w:rsidRPr="00A5711F" w:rsidR="00D633BC">
        <w:rPr>
          <w:sz w:val="24"/>
          <w:szCs w:val="24"/>
        </w:rPr>
        <w:t xml:space="preserve"> </w:t>
      </w:r>
      <w:r w:rsidRPr="00A5711F" w:rsidR="000D1E01">
        <w:rPr>
          <w:sz w:val="24"/>
          <w:szCs w:val="24"/>
        </w:rPr>
        <w:t xml:space="preserve">Pour eune semaine … Vous vous rindez compte pour un mos ? ! </w:t>
      </w:r>
      <w:r w:rsidRPr="00A5711F" w:rsidR="00AC5F7D">
        <w:rPr>
          <w:sz w:val="24"/>
          <w:szCs w:val="24"/>
        </w:rPr>
        <w:t>Q</w:t>
      </w:r>
      <w:r w:rsidRPr="00A5711F" w:rsidR="00D633BC">
        <w:rPr>
          <w:sz w:val="24"/>
          <w:szCs w:val="24"/>
        </w:rPr>
        <w:t>ui ché qui peut payer des sommes par</w:t>
      </w:r>
      <w:r w:rsidRPr="00A5711F" w:rsidR="00AC5F7D">
        <w:rPr>
          <w:sz w:val="24"/>
          <w:szCs w:val="24"/>
        </w:rPr>
        <w:t>e</w:t>
      </w:r>
      <w:r w:rsidRPr="00A5711F" w:rsidR="00D633BC">
        <w:rPr>
          <w:sz w:val="24"/>
          <w:szCs w:val="24"/>
        </w:rPr>
        <w:t xml:space="preserve">lles ! </w:t>
      </w:r>
      <w:r w:rsidRPr="00A5711F" w:rsidR="000D1E01">
        <w:rPr>
          <w:sz w:val="24"/>
          <w:szCs w:val="24"/>
        </w:rPr>
        <w:t>Avec</w:t>
      </w:r>
      <w:r w:rsidRPr="00A5711F" w:rsidR="00D633BC">
        <w:rPr>
          <w:sz w:val="24"/>
          <w:szCs w:val="24"/>
        </w:rPr>
        <w:t xml:space="preserve"> </w:t>
      </w:r>
      <w:r w:rsidRPr="00A5711F" w:rsidR="00353519">
        <w:rPr>
          <w:sz w:val="24"/>
          <w:szCs w:val="24"/>
        </w:rPr>
        <w:t>é</w:t>
      </w:r>
      <w:r w:rsidRPr="00A5711F" w:rsidR="00D633BC">
        <w:rPr>
          <w:sz w:val="24"/>
          <w:szCs w:val="24"/>
        </w:rPr>
        <w:t xml:space="preserve">m’ </w:t>
      </w:r>
      <w:r w:rsidRPr="00A5711F" w:rsidR="000D1E01">
        <w:rPr>
          <w:sz w:val="24"/>
          <w:szCs w:val="24"/>
        </w:rPr>
        <w:t xml:space="preserve">tiote </w:t>
      </w:r>
      <w:r w:rsidRPr="00A5711F" w:rsidR="00D633BC">
        <w:rPr>
          <w:sz w:val="24"/>
          <w:szCs w:val="24"/>
        </w:rPr>
        <w:t>pinsion</w:t>
      </w:r>
      <w:r w:rsidRPr="00A5711F" w:rsidR="00696E2D">
        <w:rPr>
          <w:sz w:val="24"/>
          <w:szCs w:val="24"/>
        </w:rPr>
        <w:t xml:space="preserve">, mi </w:t>
      </w:r>
      <w:r w:rsidRPr="00A5711F" w:rsidR="00D633BC">
        <w:rPr>
          <w:sz w:val="24"/>
          <w:szCs w:val="24"/>
        </w:rPr>
        <w:t xml:space="preserve"> </w:t>
      </w:r>
      <w:r w:rsidRPr="00A5711F" w:rsidR="000D1E01">
        <w:rPr>
          <w:sz w:val="24"/>
          <w:szCs w:val="24"/>
        </w:rPr>
        <w:t>j’</w:t>
      </w:r>
      <w:r w:rsidRPr="00A5711F" w:rsidR="00451E73">
        <w:rPr>
          <w:sz w:val="24"/>
          <w:szCs w:val="24"/>
        </w:rPr>
        <w:t xml:space="preserve"> pourr</w:t>
      </w:r>
      <w:r w:rsidRPr="00A5711F" w:rsidR="000D1E01">
        <w:rPr>
          <w:sz w:val="24"/>
          <w:szCs w:val="24"/>
        </w:rPr>
        <w:t xml:space="preserve">os pu y’ aller, in vacances ! </w:t>
      </w:r>
      <w:r w:rsidRPr="00A5711F" w:rsidR="00E97C6A">
        <w:rPr>
          <w:sz w:val="24"/>
          <w:szCs w:val="24"/>
        </w:rPr>
        <w:t xml:space="preserve">déjà rien qu’à payer l’autobus </w:t>
      </w:r>
      <w:r w:rsidRPr="00A5711F" w:rsidR="000D1E01">
        <w:rPr>
          <w:sz w:val="24"/>
          <w:szCs w:val="24"/>
        </w:rPr>
        <w:t>…</w:t>
      </w:r>
    </w:p>
    <w:p w:rsidRPr="00A5711F" w:rsidR="00D76C9C" w:rsidP="00D76C9C" w:rsidRDefault="00D76C9C" w14:paraId="0900E46E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1E7EAB" w:rsidP="00C00EBF" w:rsidRDefault="007A2746" w14:paraId="0247F80D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Enfin</w:t>
      </w:r>
      <w:r w:rsidRPr="00A5711F" w:rsidR="000D1E01">
        <w:rPr>
          <w:sz w:val="24"/>
          <w:szCs w:val="24"/>
        </w:rPr>
        <w:t xml:space="preserve"> c</w:t>
      </w:r>
      <w:r w:rsidRPr="00A5711F" w:rsidR="001E7EAB">
        <w:rPr>
          <w:sz w:val="24"/>
          <w:szCs w:val="24"/>
        </w:rPr>
        <w:t>hés gosses</w:t>
      </w:r>
      <w:r w:rsidRPr="00A5711F" w:rsidR="000D1E01">
        <w:rPr>
          <w:sz w:val="24"/>
          <w:szCs w:val="24"/>
        </w:rPr>
        <w:t>,</w:t>
      </w:r>
      <w:r w:rsidRPr="00A5711F" w:rsidR="001E7EAB">
        <w:rPr>
          <w:sz w:val="24"/>
          <w:szCs w:val="24"/>
        </w:rPr>
        <w:t xml:space="preserve"> i zétotent contints ? </w:t>
      </w:r>
      <w:r w:rsidRPr="00A5711F" w:rsidR="00FF3123">
        <w:rPr>
          <w:sz w:val="24"/>
          <w:szCs w:val="24"/>
        </w:rPr>
        <w:t xml:space="preserve">I n’ont bien profité ? </w:t>
      </w:r>
      <w:r w:rsidRPr="00A5711F" w:rsidR="001E7EAB">
        <w:rPr>
          <w:sz w:val="24"/>
          <w:szCs w:val="24"/>
        </w:rPr>
        <w:t xml:space="preserve">I z’ont </w:t>
      </w:r>
      <w:r w:rsidRPr="00A5711F" w:rsidR="00B412FC">
        <w:rPr>
          <w:sz w:val="24"/>
          <w:szCs w:val="24"/>
        </w:rPr>
        <w:t>été</w:t>
      </w:r>
      <w:r w:rsidRPr="00A5711F" w:rsidR="001E7EAB">
        <w:rPr>
          <w:sz w:val="24"/>
          <w:szCs w:val="24"/>
        </w:rPr>
        <w:t xml:space="preserve"> s’ baigner ? L’ iau alle étot froide</w:t>
      </w:r>
      <w:r w:rsidRPr="00A5711F" w:rsidR="00451E73">
        <w:rPr>
          <w:sz w:val="24"/>
          <w:szCs w:val="24"/>
        </w:rPr>
        <w:t>…</w:t>
      </w:r>
      <w:r w:rsidRPr="00A5711F" w:rsidR="001E7EAB">
        <w:rPr>
          <w:sz w:val="24"/>
          <w:szCs w:val="24"/>
        </w:rPr>
        <w:t xml:space="preserve"> </w:t>
      </w:r>
      <w:r w:rsidRPr="00A5711F" w:rsidR="00451E73">
        <w:rPr>
          <w:sz w:val="24"/>
          <w:szCs w:val="24"/>
        </w:rPr>
        <w:t>E</w:t>
      </w:r>
      <w:r w:rsidRPr="00A5711F" w:rsidR="001E7EAB">
        <w:rPr>
          <w:sz w:val="24"/>
          <w:szCs w:val="24"/>
        </w:rPr>
        <w:t>t péquer des crevettes </w:t>
      </w:r>
      <w:r w:rsidRPr="00A5711F" w:rsidR="00B412FC">
        <w:rPr>
          <w:sz w:val="24"/>
          <w:szCs w:val="24"/>
        </w:rPr>
        <w:t xml:space="preserve">dins chés flaques </w:t>
      </w:r>
      <w:r w:rsidRPr="00A5711F" w:rsidR="001E7EAB">
        <w:rPr>
          <w:sz w:val="24"/>
          <w:szCs w:val="24"/>
        </w:rPr>
        <w:t>? I n’a pus</w:t>
      </w:r>
      <w:r w:rsidRPr="00A5711F" w:rsidR="00451E73">
        <w:rPr>
          <w:sz w:val="24"/>
          <w:szCs w:val="24"/>
        </w:rPr>
        <w:t>…</w:t>
      </w:r>
      <w:r w:rsidRPr="00A5711F" w:rsidR="001E7EAB">
        <w:rPr>
          <w:sz w:val="24"/>
          <w:szCs w:val="24"/>
        </w:rPr>
        <w:t xml:space="preserve"> </w:t>
      </w:r>
      <w:r w:rsidRPr="00A5711F" w:rsidR="00C07C9B">
        <w:rPr>
          <w:sz w:val="24"/>
          <w:szCs w:val="24"/>
        </w:rPr>
        <w:t>I z’ont jué dins l’ appartement </w:t>
      </w:r>
      <w:r w:rsidRPr="00A5711F" w:rsidR="00451E73">
        <w:rPr>
          <w:sz w:val="24"/>
          <w:szCs w:val="24"/>
        </w:rPr>
        <w:t>…</w:t>
      </w:r>
      <w:r w:rsidRPr="00A5711F" w:rsidR="00C07C9B">
        <w:rPr>
          <w:sz w:val="24"/>
          <w:szCs w:val="24"/>
        </w:rPr>
        <w:t xml:space="preserve"> Ah bin, que voulez-vous, à Berck, in réussit pas tous  z’ ans ! Cha ira miux l’année prochaine… Ah nan ? Vous z’ y artournerez pas ? Vous pinsez aller dins l’ midi cacher après du solelle ? </w:t>
      </w:r>
      <w:r w:rsidRPr="00A5711F" w:rsidR="009F6278">
        <w:rPr>
          <w:sz w:val="24"/>
          <w:szCs w:val="24"/>
        </w:rPr>
        <w:t>Ché sûr là-bos i fait plus caud mais y’a du monde aussi … Et faut faire la route</w:t>
      </w:r>
      <w:r w:rsidRPr="00A5711F" w:rsidR="00A35B25">
        <w:rPr>
          <w:sz w:val="24"/>
          <w:szCs w:val="24"/>
        </w:rPr>
        <w:t>, y’ a eune sacrée trotte</w:t>
      </w:r>
      <w:r w:rsidRPr="00A5711F" w:rsidR="009F6278">
        <w:rPr>
          <w:sz w:val="24"/>
          <w:szCs w:val="24"/>
        </w:rPr>
        <w:t xml:space="preserve"> …</w:t>
      </w:r>
    </w:p>
    <w:p w:rsidRPr="00A5711F" w:rsidR="00D76C9C" w:rsidP="00D76C9C" w:rsidRDefault="00D76C9C" w14:paraId="1E03C505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16448D" w:rsidP="00C00EBF" w:rsidRDefault="0016448D" w14:paraId="11AA1070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 xml:space="preserve">D’ichi là faut cor’ pinser à l’ rintrée, </w:t>
      </w:r>
      <w:r w:rsidRPr="00A5711F" w:rsidR="00A35B25">
        <w:rPr>
          <w:sz w:val="24"/>
          <w:szCs w:val="24"/>
        </w:rPr>
        <w:t xml:space="preserve">rhabiller chés gosses, </w:t>
      </w:r>
      <w:r w:rsidRPr="00A5711F">
        <w:rPr>
          <w:sz w:val="24"/>
          <w:szCs w:val="24"/>
        </w:rPr>
        <w:t>racater</w:t>
      </w:r>
      <w:r w:rsidRPr="00A5711F" w:rsidR="00A35B25">
        <w:rPr>
          <w:sz w:val="24"/>
          <w:szCs w:val="24"/>
        </w:rPr>
        <w:t xml:space="preserve"> chés affaires d’école</w:t>
      </w:r>
      <w:r w:rsidRPr="00A5711F" w:rsidR="00406CA3">
        <w:rPr>
          <w:sz w:val="24"/>
          <w:szCs w:val="24"/>
        </w:rPr>
        <w:t>, tout cha</w:t>
      </w:r>
      <w:r w:rsidRPr="00A5711F">
        <w:rPr>
          <w:sz w:val="24"/>
          <w:szCs w:val="24"/>
        </w:rPr>
        <w:t> ; pis des masque</w:t>
      </w:r>
      <w:r w:rsidRPr="00A5711F" w:rsidR="00E97C6A">
        <w:rPr>
          <w:sz w:val="24"/>
          <w:szCs w:val="24"/>
        </w:rPr>
        <w:t>s</w:t>
      </w:r>
      <w:r w:rsidRPr="00A5711F">
        <w:rPr>
          <w:sz w:val="24"/>
          <w:szCs w:val="24"/>
        </w:rPr>
        <w:t xml:space="preserve"> aussi l’année</w:t>
      </w:r>
      <w:r w:rsidRPr="00A5711F" w:rsidR="00D259A3">
        <w:rPr>
          <w:sz w:val="24"/>
          <w:szCs w:val="24"/>
        </w:rPr>
        <w:t xml:space="preserve"> chi ! Q</w:t>
      </w:r>
      <w:r w:rsidRPr="00A5711F" w:rsidR="00561840">
        <w:rPr>
          <w:sz w:val="24"/>
          <w:szCs w:val="24"/>
        </w:rPr>
        <w:t>ue jux avec leu virus ! M</w:t>
      </w:r>
      <w:r w:rsidRPr="00A5711F">
        <w:rPr>
          <w:sz w:val="24"/>
          <w:szCs w:val="24"/>
        </w:rPr>
        <w:t>ette des masque</w:t>
      </w:r>
      <w:r w:rsidRPr="00A5711F" w:rsidR="00E97C6A">
        <w:rPr>
          <w:sz w:val="24"/>
          <w:szCs w:val="24"/>
        </w:rPr>
        <w:t>s</w:t>
      </w:r>
      <w:r w:rsidRPr="00A5711F">
        <w:rPr>
          <w:sz w:val="24"/>
          <w:szCs w:val="24"/>
        </w:rPr>
        <w:t xml:space="preserve"> à </w:t>
      </w:r>
      <w:r w:rsidRPr="00A5711F" w:rsidR="00406CA3">
        <w:rPr>
          <w:sz w:val="24"/>
          <w:szCs w:val="24"/>
        </w:rPr>
        <w:t>l’école</w:t>
      </w:r>
      <w:r w:rsidRPr="00A5711F">
        <w:rPr>
          <w:sz w:val="24"/>
          <w:szCs w:val="24"/>
        </w:rPr>
        <w:t xml:space="preserve"> ! </w:t>
      </w:r>
      <w:r w:rsidRPr="00A5711F" w:rsidR="00A34028">
        <w:rPr>
          <w:sz w:val="24"/>
          <w:szCs w:val="24"/>
        </w:rPr>
        <w:t>Comme si qu’in férot mardi gras à l’ rintrée !.. I</w:t>
      </w:r>
      <w:r w:rsidRPr="00A5711F" w:rsidR="00B25E56">
        <w:rPr>
          <w:sz w:val="24"/>
          <w:szCs w:val="24"/>
        </w:rPr>
        <w:t xml:space="preserve">n vit eune drôle d’époque ! </w:t>
      </w:r>
      <w:r w:rsidRPr="00A5711F" w:rsidR="00CF61D9">
        <w:rPr>
          <w:sz w:val="24"/>
          <w:szCs w:val="24"/>
        </w:rPr>
        <w:t xml:space="preserve">Dù qu’in s’in va ?... </w:t>
      </w:r>
      <w:r w:rsidRPr="00A5711F" w:rsidR="00B25E56">
        <w:rPr>
          <w:sz w:val="24"/>
          <w:szCs w:val="24"/>
        </w:rPr>
        <w:t>Commint qu’ cha va finir tout cha</w:t>
      </w:r>
      <w:r w:rsidRPr="00A5711F" w:rsidR="007A2746">
        <w:rPr>
          <w:sz w:val="24"/>
          <w:szCs w:val="24"/>
        </w:rPr>
        <w:t> !</w:t>
      </w:r>
      <w:r w:rsidRPr="00A5711F" w:rsidR="00B25E56">
        <w:rPr>
          <w:sz w:val="24"/>
          <w:szCs w:val="24"/>
        </w:rPr>
        <w:t xml:space="preserve"> … Diminche j’irai mette un cierge à l’église</w:t>
      </w:r>
      <w:r w:rsidRPr="00A5711F" w:rsidR="002F072B">
        <w:rPr>
          <w:sz w:val="24"/>
          <w:szCs w:val="24"/>
        </w:rPr>
        <w:t xml:space="preserve"> Sainte Barbe</w:t>
      </w:r>
      <w:r w:rsidRPr="00A5711F" w:rsidR="00413126">
        <w:rPr>
          <w:sz w:val="24"/>
          <w:szCs w:val="24"/>
        </w:rPr>
        <w:t xml:space="preserve"> (1)</w:t>
      </w:r>
      <w:r w:rsidRPr="00A5711F" w:rsidR="00B25E56">
        <w:rPr>
          <w:sz w:val="24"/>
          <w:szCs w:val="24"/>
        </w:rPr>
        <w:t>…</w:t>
      </w:r>
      <w:r w:rsidRPr="00A5711F" w:rsidR="00D00BD0">
        <w:rPr>
          <w:sz w:val="24"/>
          <w:szCs w:val="24"/>
        </w:rPr>
        <w:t xml:space="preserve"> </w:t>
      </w:r>
    </w:p>
    <w:p w:rsidRPr="00A5711F" w:rsidR="00AA1152" w:rsidP="00AA1152" w:rsidRDefault="00AA1152" w14:paraId="444544F8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>
        <w:rPr>
          <w:sz w:val="24"/>
          <w:szCs w:val="24"/>
        </w:rPr>
        <w:t>(…)</w:t>
      </w:r>
    </w:p>
    <w:p w:rsidRPr="00A5711F" w:rsidR="00D00BD0" w:rsidP="00C00EBF" w:rsidRDefault="00D00BD0" w14:paraId="3073C559" w14:textId="77777777">
      <w:pPr>
        <w:pStyle w:val="sanscorrectionsortho"/>
        <w:numPr>
          <w:ilvl w:val="0"/>
          <w:numId w:val="10"/>
        </w:numPr>
        <w:spacing w:before="0" w:beforeAutospacing="0" w:after="120" w:afterAutospacing="0"/>
        <w:rPr>
          <w:sz w:val="24"/>
          <w:szCs w:val="24"/>
        </w:rPr>
      </w:pPr>
      <w:r w:rsidRPr="00A5711F">
        <w:rPr>
          <w:sz w:val="24"/>
          <w:szCs w:val="24"/>
        </w:rPr>
        <w:t>A</w:t>
      </w:r>
      <w:r w:rsidRPr="00A5711F" w:rsidR="00561840">
        <w:rPr>
          <w:sz w:val="24"/>
          <w:szCs w:val="24"/>
        </w:rPr>
        <w:t>ll</w:t>
      </w:r>
      <w:r w:rsidRPr="00A5711F">
        <w:rPr>
          <w:sz w:val="24"/>
          <w:szCs w:val="24"/>
        </w:rPr>
        <w:t>ez bin, bonne rintrée quand minme …</w:t>
      </w:r>
    </w:p>
    <w:p w:rsidR="00D76C9C" w:rsidP="00F8742E" w:rsidRDefault="00D76C9C" w14:paraId="6466A658" w14:textId="77777777">
      <w:pPr>
        <w:pStyle w:val="sanscorrectionsortho"/>
        <w:rPr>
          <w:sz w:val="24"/>
          <w:szCs w:val="24"/>
        </w:rPr>
      </w:pPr>
    </w:p>
    <w:p w:rsidR="009527D0" w:rsidP="00F8742E" w:rsidRDefault="009527D0" w14:paraId="510874F4" w14:textId="77777777">
      <w:pPr>
        <w:pStyle w:val="sanscorrectionsortho"/>
        <w:rPr>
          <w:sz w:val="24"/>
          <w:szCs w:val="24"/>
        </w:rPr>
      </w:pPr>
    </w:p>
    <w:p w:rsidRPr="00A5711F" w:rsidR="00413126" w:rsidP="00F8742E" w:rsidRDefault="00413126" w14:paraId="4C7B9F90" w14:textId="77777777">
      <w:pPr>
        <w:pStyle w:val="sanscorrectionsortho"/>
        <w:rPr>
          <w:sz w:val="24"/>
          <w:szCs w:val="24"/>
        </w:rPr>
      </w:pPr>
      <w:r w:rsidRPr="00A5711F">
        <w:rPr>
          <w:sz w:val="24"/>
          <w:szCs w:val="24"/>
        </w:rPr>
        <w:t>(1 )</w:t>
      </w:r>
      <w:r w:rsidRPr="00A5711F" w:rsidR="00F8742E">
        <w:rPr>
          <w:sz w:val="24"/>
          <w:szCs w:val="24"/>
        </w:rPr>
        <w:t xml:space="preserve"> </w:t>
      </w:r>
      <w:r w:rsidRPr="00A5711F">
        <w:rPr>
          <w:sz w:val="24"/>
          <w:szCs w:val="24"/>
        </w:rPr>
        <w:t xml:space="preserve">:  L’église Sainte Barbe alle a fermé d’ pis belle lurette, ché </w:t>
      </w:r>
      <w:r w:rsidR="00AA1152">
        <w:rPr>
          <w:sz w:val="24"/>
          <w:szCs w:val="24"/>
        </w:rPr>
        <w:t xml:space="preserve">devenu </w:t>
      </w:r>
      <w:r w:rsidRPr="00A5711F">
        <w:rPr>
          <w:sz w:val="24"/>
          <w:szCs w:val="24"/>
        </w:rPr>
        <w:t>un  musée asteure ; mais j’ai pas osé li dire …</w:t>
      </w:r>
    </w:p>
    <w:sectPr w:rsidRPr="00A5711F" w:rsidR="00413126" w:rsidSect="004A266C">
      <w:pgSz w:w="11906" w:h="16838" w:orient="portrait"/>
      <w:pgMar w:top="284" w:right="282" w:bottom="426" w:left="426" w:header="708" w:footer="708" w:gutter="0"/>
      <w:cols w:space="708"/>
      <w:docGrid w:linePitch="360"/>
      <w:headerReference w:type="default" r:id="R9a287e4fc9504550"/>
      <w:footerReference w:type="default" r:id="Rbd58fdd90e57416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5A1" w:rsidP="00F26FC1" w:rsidRDefault="004045A1" w14:paraId="760EC79E" w14:textId="77777777">
      <w:pPr>
        <w:spacing w:after="0" w:line="240" w:lineRule="auto"/>
      </w:pPr>
      <w:r>
        <w:separator/>
      </w:r>
    </w:p>
  </w:endnote>
  <w:endnote w:type="continuationSeparator" w:id="0">
    <w:p w:rsidR="004045A1" w:rsidP="00F26FC1" w:rsidRDefault="004045A1" w14:paraId="79C73F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30"/>
      <w:gridCol w:w="3730"/>
      <w:gridCol w:w="3730"/>
    </w:tblGrid>
    <w:tr w:rsidR="0BEB7104" w:rsidTr="0BEB7104" w14:paraId="326958F0">
      <w:tc>
        <w:tcPr>
          <w:tcW w:w="3730" w:type="dxa"/>
          <w:tcMar/>
        </w:tcPr>
        <w:p w:rsidR="0BEB7104" w:rsidP="0BEB7104" w:rsidRDefault="0BEB7104" w14:paraId="0BDCB6A7" w14:textId="23952734">
          <w:pPr>
            <w:pStyle w:val="Header"/>
            <w:bidi w:val="0"/>
            <w:ind w:left="-115"/>
            <w:jc w:val="left"/>
          </w:pPr>
        </w:p>
      </w:tc>
      <w:tc>
        <w:tcPr>
          <w:tcW w:w="3730" w:type="dxa"/>
          <w:tcMar/>
        </w:tcPr>
        <w:p w:rsidR="0BEB7104" w:rsidP="0BEB7104" w:rsidRDefault="0BEB7104" w14:paraId="5D94B235" w14:textId="7161F090">
          <w:pPr>
            <w:pStyle w:val="Header"/>
            <w:bidi w:val="0"/>
            <w:jc w:val="center"/>
          </w:pPr>
        </w:p>
      </w:tc>
      <w:tc>
        <w:tcPr>
          <w:tcW w:w="3730" w:type="dxa"/>
          <w:tcMar/>
        </w:tcPr>
        <w:p w:rsidR="0BEB7104" w:rsidP="0BEB7104" w:rsidRDefault="0BEB7104" w14:paraId="5B98ECB1" w14:textId="0FD4034C">
          <w:pPr>
            <w:pStyle w:val="Header"/>
            <w:bidi w:val="0"/>
            <w:ind w:right="-115"/>
            <w:jc w:val="right"/>
          </w:pPr>
        </w:p>
      </w:tc>
    </w:tr>
  </w:tbl>
  <w:p w:rsidR="0BEB7104" w:rsidP="0BEB7104" w:rsidRDefault="0BEB7104" w14:paraId="4B459905" w14:textId="0D32020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5A1" w:rsidP="00F26FC1" w:rsidRDefault="004045A1" w14:paraId="3DA538DF" w14:textId="77777777">
      <w:pPr>
        <w:spacing w:after="0" w:line="240" w:lineRule="auto"/>
      </w:pPr>
      <w:r>
        <w:separator/>
      </w:r>
    </w:p>
  </w:footnote>
  <w:footnote w:type="continuationSeparator" w:id="0">
    <w:p w:rsidR="004045A1" w:rsidP="00F26FC1" w:rsidRDefault="004045A1" w14:paraId="7F3F8A3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30"/>
      <w:gridCol w:w="3730"/>
      <w:gridCol w:w="3730"/>
    </w:tblGrid>
    <w:tr w:rsidR="0BEB7104" w:rsidTr="0BEB7104" w14:paraId="748EC31C">
      <w:tc>
        <w:tcPr>
          <w:tcW w:w="3730" w:type="dxa"/>
          <w:tcMar/>
        </w:tcPr>
        <w:p w:rsidR="0BEB7104" w:rsidP="0BEB7104" w:rsidRDefault="0BEB7104" w14:paraId="585C8889" w14:textId="6275F59D">
          <w:pPr>
            <w:pStyle w:val="Header"/>
            <w:bidi w:val="0"/>
            <w:ind w:left="-115"/>
            <w:jc w:val="left"/>
          </w:pPr>
        </w:p>
      </w:tc>
      <w:tc>
        <w:tcPr>
          <w:tcW w:w="3730" w:type="dxa"/>
          <w:tcMar/>
        </w:tcPr>
        <w:p w:rsidR="0BEB7104" w:rsidP="0BEB7104" w:rsidRDefault="0BEB7104" w14:paraId="468E6714" w14:textId="398301A4">
          <w:pPr>
            <w:pStyle w:val="Header"/>
            <w:bidi w:val="0"/>
            <w:jc w:val="center"/>
          </w:pPr>
        </w:p>
      </w:tc>
      <w:tc>
        <w:tcPr>
          <w:tcW w:w="3730" w:type="dxa"/>
          <w:tcMar/>
        </w:tcPr>
        <w:p w:rsidR="0BEB7104" w:rsidP="0BEB7104" w:rsidRDefault="0BEB7104" w14:paraId="1A657224" w14:textId="0C5C20A4">
          <w:pPr>
            <w:pStyle w:val="Header"/>
            <w:bidi w:val="0"/>
            <w:ind w:right="-115"/>
            <w:jc w:val="right"/>
            <w:rPr>
              <w:sz w:val="56"/>
              <w:szCs w:val="56"/>
            </w:rPr>
          </w:pPr>
          <w:r w:rsidRPr="0BEB7104" w:rsidR="0BEB7104">
            <w:rPr>
              <w:sz w:val="52"/>
              <w:szCs w:val="52"/>
            </w:rPr>
            <w:t>30</w:t>
          </w:r>
        </w:p>
      </w:tc>
    </w:tr>
  </w:tbl>
  <w:p w:rsidR="0BEB7104" w:rsidP="0BEB7104" w:rsidRDefault="0BEB7104" w14:paraId="2EE8C438" w14:textId="2F365F1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48C"/>
    <w:multiLevelType w:val="hybridMultilevel"/>
    <w:tmpl w:val="1C3A3334"/>
    <w:lvl w:ilvl="0" w:tplc="16EEF964">
      <w:numFmt w:val="bullet"/>
      <w:lvlText w:val=""/>
      <w:lvlJc w:val="left"/>
      <w:pPr>
        <w:ind w:left="1129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4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00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6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89" w:hanging="360"/>
      </w:pPr>
      <w:rPr>
        <w:rFonts w:hint="default" w:ascii="Wingdings" w:hAnsi="Wingdings"/>
      </w:rPr>
    </w:lvl>
  </w:abstractNum>
  <w:abstractNum w:abstractNumId="1" w15:restartNumberingAfterBreak="0">
    <w:nsid w:val="183B39F1"/>
    <w:multiLevelType w:val="hybridMultilevel"/>
    <w:tmpl w:val="B74C574A"/>
    <w:lvl w:ilvl="0" w:tplc="B1D82F86">
      <w:numFmt w:val="bullet"/>
      <w:lvlText w:val=""/>
      <w:lvlJc w:val="left"/>
      <w:pPr>
        <w:ind w:left="1129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4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00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6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89" w:hanging="360"/>
      </w:pPr>
      <w:rPr>
        <w:rFonts w:hint="default" w:ascii="Wingdings" w:hAnsi="Wingdings"/>
      </w:rPr>
    </w:lvl>
  </w:abstractNum>
  <w:abstractNum w:abstractNumId="2" w15:restartNumberingAfterBreak="0">
    <w:nsid w:val="1A65517B"/>
    <w:multiLevelType w:val="hybridMultilevel"/>
    <w:tmpl w:val="69EE405C"/>
    <w:lvl w:ilvl="0" w:tplc="040C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31466DE"/>
    <w:multiLevelType w:val="hybridMultilevel"/>
    <w:tmpl w:val="9732EEB0"/>
    <w:lvl w:ilvl="0" w:tplc="23887DCC">
      <w:numFmt w:val="bullet"/>
      <w:lvlText w:val=""/>
      <w:lvlJc w:val="left"/>
      <w:pPr>
        <w:ind w:left="1211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4" w15:restartNumberingAfterBreak="0">
    <w:nsid w:val="4BF54252"/>
    <w:multiLevelType w:val="hybridMultilevel"/>
    <w:tmpl w:val="D14006E8"/>
    <w:lvl w:ilvl="0" w:tplc="2C867B04">
      <w:numFmt w:val="bullet"/>
      <w:lvlText w:val=""/>
      <w:lvlJc w:val="left"/>
      <w:pPr>
        <w:ind w:left="1571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52DF0456"/>
    <w:multiLevelType w:val="hybridMultilevel"/>
    <w:tmpl w:val="CA1410A2"/>
    <w:lvl w:ilvl="0" w:tplc="05FC0BD8">
      <w:numFmt w:val="bullet"/>
      <w:lvlText w:val=""/>
      <w:lvlJc w:val="left"/>
      <w:pPr>
        <w:ind w:left="1211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6" w15:restartNumberingAfterBreak="0">
    <w:nsid w:val="63D40D20"/>
    <w:multiLevelType w:val="hybridMultilevel"/>
    <w:tmpl w:val="56C88C54"/>
    <w:lvl w:ilvl="0" w:tplc="DAD6DBEA">
      <w:start w:val="1"/>
      <w:numFmt w:val="bullet"/>
      <w:lvlText w:val="-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D215A48"/>
    <w:multiLevelType w:val="hybridMultilevel"/>
    <w:tmpl w:val="9432C402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B651A2"/>
    <w:multiLevelType w:val="hybridMultilevel"/>
    <w:tmpl w:val="017E8994"/>
    <w:lvl w:ilvl="0" w:tplc="040C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734B5799"/>
    <w:multiLevelType w:val="hybridMultilevel"/>
    <w:tmpl w:val="B8D2CC76"/>
    <w:lvl w:ilvl="0" w:tplc="DAEE8B42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2B"/>
    <w:rsid w:val="0000612B"/>
    <w:rsid w:val="00030AFE"/>
    <w:rsid w:val="000453B2"/>
    <w:rsid w:val="00082851"/>
    <w:rsid w:val="00082EC7"/>
    <w:rsid w:val="000C0BA1"/>
    <w:rsid w:val="000D1E01"/>
    <w:rsid w:val="000E69CE"/>
    <w:rsid w:val="000F30C6"/>
    <w:rsid w:val="0012109D"/>
    <w:rsid w:val="00126B8F"/>
    <w:rsid w:val="001313BD"/>
    <w:rsid w:val="0014300F"/>
    <w:rsid w:val="0016448D"/>
    <w:rsid w:val="001728AD"/>
    <w:rsid w:val="0017376D"/>
    <w:rsid w:val="001E7EAB"/>
    <w:rsid w:val="0020105D"/>
    <w:rsid w:val="00202D30"/>
    <w:rsid w:val="00262D0C"/>
    <w:rsid w:val="002675A0"/>
    <w:rsid w:val="002A0DDB"/>
    <w:rsid w:val="002D3BFF"/>
    <w:rsid w:val="002F072B"/>
    <w:rsid w:val="002F7E5D"/>
    <w:rsid w:val="00353519"/>
    <w:rsid w:val="00364B97"/>
    <w:rsid w:val="003C6A66"/>
    <w:rsid w:val="003D2485"/>
    <w:rsid w:val="003F6CE4"/>
    <w:rsid w:val="004045A1"/>
    <w:rsid w:val="00406CA3"/>
    <w:rsid w:val="00413126"/>
    <w:rsid w:val="00420105"/>
    <w:rsid w:val="004358DD"/>
    <w:rsid w:val="004430E2"/>
    <w:rsid w:val="00445624"/>
    <w:rsid w:val="00451E73"/>
    <w:rsid w:val="00495F17"/>
    <w:rsid w:val="004A0A82"/>
    <w:rsid w:val="004A266C"/>
    <w:rsid w:val="004A513C"/>
    <w:rsid w:val="004C73AA"/>
    <w:rsid w:val="004E3059"/>
    <w:rsid w:val="00536C3A"/>
    <w:rsid w:val="00543FB6"/>
    <w:rsid w:val="0056094E"/>
    <w:rsid w:val="00561840"/>
    <w:rsid w:val="005C35CA"/>
    <w:rsid w:val="005F3BED"/>
    <w:rsid w:val="0061327E"/>
    <w:rsid w:val="00696E2D"/>
    <w:rsid w:val="006D6700"/>
    <w:rsid w:val="006D67D1"/>
    <w:rsid w:val="006E1C4C"/>
    <w:rsid w:val="006F522A"/>
    <w:rsid w:val="007304CB"/>
    <w:rsid w:val="007461EE"/>
    <w:rsid w:val="0076502F"/>
    <w:rsid w:val="007A2746"/>
    <w:rsid w:val="007C1B35"/>
    <w:rsid w:val="007C61CA"/>
    <w:rsid w:val="007C76D3"/>
    <w:rsid w:val="007D4102"/>
    <w:rsid w:val="008C51E0"/>
    <w:rsid w:val="00906121"/>
    <w:rsid w:val="00906527"/>
    <w:rsid w:val="00912E39"/>
    <w:rsid w:val="00916A1D"/>
    <w:rsid w:val="009527D0"/>
    <w:rsid w:val="009A298C"/>
    <w:rsid w:val="009E0B86"/>
    <w:rsid w:val="009E0F45"/>
    <w:rsid w:val="009F6278"/>
    <w:rsid w:val="00A04ACC"/>
    <w:rsid w:val="00A34028"/>
    <w:rsid w:val="00A35B25"/>
    <w:rsid w:val="00A37D95"/>
    <w:rsid w:val="00A54372"/>
    <w:rsid w:val="00A5711F"/>
    <w:rsid w:val="00AA1152"/>
    <w:rsid w:val="00AA19C3"/>
    <w:rsid w:val="00AA338C"/>
    <w:rsid w:val="00AB2C51"/>
    <w:rsid w:val="00AC5F7D"/>
    <w:rsid w:val="00AE57DB"/>
    <w:rsid w:val="00AF46DD"/>
    <w:rsid w:val="00B1273F"/>
    <w:rsid w:val="00B25E56"/>
    <w:rsid w:val="00B412FC"/>
    <w:rsid w:val="00B7473F"/>
    <w:rsid w:val="00B80EDB"/>
    <w:rsid w:val="00BA2EF8"/>
    <w:rsid w:val="00BA7287"/>
    <w:rsid w:val="00C00EBF"/>
    <w:rsid w:val="00C07C9B"/>
    <w:rsid w:val="00C16C2F"/>
    <w:rsid w:val="00C378F2"/>
    <w:rsid w:val="00C41538"/>
    <w:rsid w:val="00C57BD0"/>
    <w:rsid w:val="00C93353"/>
    <w:rsid w:val="00CC4D02"/>
    <w:rsid w:val="00CC7B51"/>
    <w:rsid w:val="00CE26DA"/>
    <w:rsid w:val="00CF61D9"/>
    <w:rsid w:val="00D00BD0"/>
    <w:rsid w:val="00D12CCF"/>
    <w:rsid w:val="00D259A3"/>
    <w:rsid w:val="00D30022"/>
    <w:rsid w:val="00D42ABD"/>
    <w:rsid w:val="00D633BC"/>
    <w:rsid w:val="00D76C9C"/>
    <w:rsid w:val="00DA4287"/>
    <w:rsid w:val="00DC3968"/>
    <w:rsid w:val="00DE7B41"/>
    <w:rsid w:val="00DF7BA2"/>
    <w:rsid w:val="00E318EC"/>
    <w:rsid w:val="00E52A98"/>
    <w:rsid w:val="00E82D23"/>
    <w:rsid w:val="00E90B06"/>
    <w:rsid w:val="00E97C6A"/>
    <w:rsid w:val="00EC0CD6"/>
    <w:rsid w:val="00EE37CD"/>
    <w:rsid w:val="00F26FC1"/>
    <w:rsid w:val="00F44663"/>
    <w:rsid w:val="00F50F30"/>
    <w:rsid w:val="00F8393C"/>
    <w:rsid w:val="00F8742E"/>
    <w:rsid w:val="00F94291"/>
    <w:rsid w:val="00FF3123"/>
    <w:rsid w:val="0BEB7104"/>
    <w:rsid w:val="47179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6B03"/>
  <w15:docId w15:val="{3EE4EE3C-3F4C-4012-9ECE-CDD1EE4C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2EF8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correctionsortho" w:customStyle="1">
    <w:name w:val="sans corrections ortho"/>
    <w:basedOn w:val="Normal"/>
    <w:link w:val="sanscorrectionsorthoCar"/>
    <w:qFormat/>
    <w:rsid w:val="00A04ACC"/>
    <w:pPr>
      <w:spacing w:before="100" w:beforeAutospacing="1" w:after="100" w:afterAutospacing="1" w:line="240" w:lineRule="auto"/>
      <w:ind w:firstLine="709"/>
    </w:pPr>
    <w:rPr>
      <w:rFonts w:ascii="Times New Roman" w:hAnsi="Times New Roman"/>
      <w:noProof/>
      <w:color w:val="0D0D0D" w:themeColor="text1" w:themeTint="F2"/>
      <w:szCs w:val="20"/>
      <w:lang w:bidi="en-US"/>
    </w:rPr>
  </w:style>
  <w:style w:type="character" w:styleId="sanscorrectionsorthoCar" w:customStyle="1">
    <w:name w:val="sans corrections ortho Car"/>
    <w:basedOn w:val="Policepardfaut"/>
    <w:link w:val="sanscorrectionsortho"/>
    <w:rsid w:val="00A04ACC"/>
    <w:rPr>
      <w:rFonts w:ascii="Times New Roman" w:hAnsi="Times New Roman"/>
      <w:noProof/>
      <w:color w:val="0D0D0D" w:themeColor="text1" w:themeTint="F2"/>
      <w:szCs w:val="20"/>
      <w:lang w:bidi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26FC1"/>
    <w:pPr>
      <w:spacing w:after="0" w:line="240" w:lineRule="auto"/>
    </w:pPr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F26FC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26FC1"/>
    <w:rPr>
      <w:vertAlign w:val="superscript"/>
    </w:rPr>
  </w:style>
  <w:style w:type="character" w:styleId="lev">
    <w:name w:val="Strong"/>
    <w:basedOn w:val="Policepardfaut"/>
    <w:uiPriority w:val="22"/>
    <w:qFormat/>
    <w:rsid w:val="0061327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E69C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E37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37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/word/header.xml" Id="R9a287e4fc9504550" /><Relationship Type="http://schemas.openxmlformats.org/officeDocument/2006/relationships/footer" Target="/word/footer.xml" Id="Rbd58fdd90e57416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re\Documents\Mod&#232;les%20Office%20personnalis&#233;s\marges%20&#233;troit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CF259-A9BF-4150-82E3-E7F408DA7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EA986-8018-4971-8913-E0532ECE0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F47EC-1DE3-41A1-9FE3-5E35402F5DED}">
  <ds:schemaRefs>
    <ds:schemaRef ds:uri="http://purl.org/dc/elements/1.1/"/>
    <ds:schemaRef ds:uri="528eb11a-8ce3-4c20-b1ca-2e7c55e370b7"/>
    <ds:schemaRef ds:uri="http://purl.org/dc/dcmitype/"/>
    <ds:schemaRef ds:uri="7c3ba1ff-41cd-423d-973a-44f2cc24d2c3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34FD31E-6A8C-4BD6-8825-46FC6FAFC4F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marges étroites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Dourlens</dc:creator>
  <keywords/>
  <dc:description/>
  <lastModifiedBy>Olivier ENGELAERE</lastModifiedBy>
  <revision>3</revision>
  <dcterms:created xsi:type="dcterms:W3CDTF">2021-03-08T14:33:00.0000000Z</dcterms:created>
  <dcterms:modified xsi:type="dcterms:W3CDTF">2021-03-08T17:22:54.8973709Z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